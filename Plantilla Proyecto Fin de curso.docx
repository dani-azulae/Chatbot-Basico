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40AF9F" w14:textId="77777777" w:rsidR="00921965" w:rsidRPr="00C571B8" w:rsidRDefault="00921965" w:rsidP="00921965">
      <w:pPr>
        <w:tabs>
          <w:tab w:val="left" w:pos="6234"/>
        </w:tabs>
        <w:rPr>
          <w:color w:val="FFFFFF" w:themeColor="background1"/>
          <w:sz w:val="52"/>
          <w:szCs w:val="36"/>
        </w:rPr>
      </w:pPr>
      <w:r w:rsidRPr="00C571B8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63B7C26" wp14:editId="5F8F8AEA">
                <wp:simplePos x="0" y="0"/>
                <wp:positionH relativeFrom="margin">
                  <wp:posOffset>-283226</wp:posOffset>
                </wp:positionH>
                <wp:positionV relativeFrom="page">
                  <wp:posOffset>6733309</wp:posOffset>
                </wp:positionV>
                <wp:extent cx="4114800" cy="1331595"/>
                <wp:effectExtent l="0" t="0" r="19050" b="20955"/>
                <wp:wrapSquare wrapText="bothSides"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331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6E92C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7CC24" w14:textId="77777777" w:rsidR="0059484A" w:rsidRPr="00C571B8" w:rsidRDefault="00B46E49" w:rsidP="00921965">
                            <w:pPr>
                              <w:pStyle w:val="TituloCASOPRCTICO"/>
                              <w:rPr>
                                <w:rFonts w:ascii="Aalto Sans Pro Medium It" w:hAnsi="Aalto Sans Pro Medium It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71B8">
                              <w:rPr>
                                <w:rFonts w:ascii="Aalto Sans Pro Medium It" w:hAnsi="Aalto Sans Pro Medium It"/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Proyecto </w:t>
                            </w:r>
                          </w:p>
                          <w:p w14:paraId="32CCF7AF" w14:textId="63FEAB8A" w:rsidR="00921965" w:rsidRPr="00C571B8" w:rsidRDefault="00B46E49" w:rsidP="00921965">
                            <w:pPr>
                              <w:pStyle w:val="TituloCASOPRCTICO"/>
                              <w:rPr>
                                <w:rFonts w:ascii="Aalto Sans Pro Medium It" w:hAnsi="Aalto Sans Pro Medium It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71B8">
                              <w:rPr>
                                <w:rFonts w:ascii="Aalto Sans Pro Medium It" w:hAnsi="Aalto Sans Pro Medium It"/>
                                <w:b/>
                                <w:bCs/>
                                <w:sz w:val="72"/>
                                <w:szCs w:val="72"/>
                              </w:rPr>
                              <w:t>Fin de Curso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63B7C26" id="Rectángulo 13" o:spid="_x0000_s1026" style="position:absolute;left:0;text-align:left;margin-left:-22.3pt;margin-top:530.2pt;width:324pt;height:104.85pt;z-index:251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" filled="f" strokecolor="#6e92c0" strokeweight="1.5pt">
                <v:textbox>
                  <w:txbxContent>
                    <w:p w14:paraId="3C07CC24" w14:textId="77777777" w:rsidR="0059484A" w:rsidRPr="00C571B8" w:rsidRDefault="00B46E49" w:rsidP="00921965">
                      <w:pPr>
                        <w:pStyle w:val="TituloCASOPRCTICO"/>
                        <w:rPr>
                          <w:rFonts w:ascii="Aalto Sans Pro Medium It" w:hAnsi="Aalto Sans Pro Medium It"/>
                          <w:b/>
                          <w:bCs/>
                          <w:sz w:val="72"/>
                          <w:szCs w:val="72"/>
                        </w:rPr>
                      </w:pPr>
                      <w:r w:rsidRPr="00C571B8">
                        <w:rPr>
                          <w:rFonts w:ascii="Aalto Sans Pro Medium It" w:hAnsi="Aalto Sans Pro Medium It"/>
                          <w:b/>
                          <w:bCs/>
                          <w:sz w:val="72"/>
                          <w:szCs w:val="72"/>
                        </w:rPr>
                        <w:t xml:space="preserve">Proyecto </w:t>
                      </w:r>
                    </w:p>
                    <w:p w14:paraId="32CCF7AF" w14:textId="63FEAB8A" w:rsidR="00921965" w:rsidRPr="00C571B8" w:rsidRDefault="00B46E49" w:rsidP="00921965">
                      <w:pPr>
                        <w:pStyle w:val="TituloCASOPRCTICO"/>
                        <w:rPr>
                          <w:rFonts w:ascii="Aalto Sans Pro Medium It" w:hAnsi="Aalto Sans Pro Medium It"/>
                          <w:b/>
                          <w:bCs/>
                          <w:sz w:val="72"/>
                          <w:szCs w:val="72"/>
                        </w:rPr>
                      </w:pPr>
                      <w:r w:rsidRPr="00C571B8">
                        <w:rPr>
                          <w:rFonts w:ascii="Aalto Sans Pro Medium It" w:hAnsi="Aalto Sans Pro Medium It"/>
                          <w:b/>
                          <w:bCs/>
                          <w:sz w:val="72"/>
                          <w:szCs w:val="72"/>
                        </w:rPr>
                        <w:t>Fin de Curso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  <w:r w:rsidR="00C2496A" w:rsidRPr="00C571B8">
        <w:rPr>
          <w:noProof/>
          <w:lang w:val="es-ES" w:eastAsia="es-ES"/>
        </w:rPr>
        <w:drawing>
          <wp:anchor distT="0" distB="0" distL="114300" distR="114300" simplePos="0" relativeHeight="251627008" behindDoc="1" locked="1" layoutInCell="1" allowOverlap="1" wp14:anchorId="5500C3E5" wp14:editId="53DD9182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648575" cy="1082230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puesta-de-portadas-masters-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1082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="Aalto Sans Pro Medium It" w:hAnsi="Aalto Sans Pro Medium It"/>
          <w:color w:val="FFFFFF" w:themeColor="background1"/>
          <w:sz w:val="52"/>
          <w:szCs w:val="36"/>
        </w:rPr>
        <w:id w:val="-1724750495"/>
        <w:docPartObj>
          <w:docPartGallery w:val="Cover Pages"/>
          <w:docPartUnique/>
        </w:docPartObj>
      </w:sdtPr>
      <w:sdtEndPr>
        <w:rPr>
          <w:sz w:val="56"/>
        </w:rPr>
      </w:sdtEndPr>
      <w:sdtContent>
        <w:p w14:paraId="77B4EF97" w14:textId="45150066" w:rsidR="0034255D" w:rsidRPr="00C571B8" w:rsidRDefault="0034255D" w:rsidP="00EA2F33">
          <w:pPr>
            <w:sectPr w:rsidR="0034255D" w:rsidRPr="00C571B8">
              <w:headerReference w:type="default" r:id="rId12"/>
              <w:pgSz w:w="11907" w:h="16839" w:code="1"/>
              <w:pgMar w:top="2678" w:right="1512" w:bottom="1913" w:left="1512" w:header="918" w:footer="709" w:gutter="0"/>
              <w:pgNumType w:start="0"/>
              <w:cols w:space="720"/>
              <w:titlePg/>
              <w:docGrid w:linePitch="360"/>
            </w:sectPr>
          </w:pPr>
        </w:p>
        <w:p w14:paraId="73585E53" w14:textId="77777777" w:rsidR="003946CD" w:rsidRPr="00C571B8" w:rsidRDefault="00C05038" w:rsidP="00EA2F33">
          <w:pPr>
            <w:pStyle w:val="TtuloTema"/>
            <w:jc w:val="both"/>
            <w:rPr>
              <w:rFonts w:ascii="Aalto Sans Pro" w:hAnsi="Aalto Sans Pro"/>
            </w:rPr>
            <w:sectPr w:rsidR="003946CD" w:rsidRPr="00C571B8" w:rsidSect="00F15A25">
              <w:headerReference w:type="default" r:id="rId13"/>
              <w:footerReference w:type="default" r:id="rId14"/>
              <w:pgSz w:w="11907" w:h="16839" w:code="1"/>
              <w:pgMar w:top="1701" w:right="1514" w:bottom="1701" w:left="1514" w:header="283" w:footer="227" w:gutter="0"/>
              <w:pgNumType w:start="3"/>
              <w:cols w:space="720"/>
              <w:docGrid w:linePitch="360"/>
            </w:sectPr>
          </w:pPr>
          <w:r w:rsidRPr="00C571B8">
            <w:rPr>
              <w:rFonts w:ascii="Aalto Sans Pro" w:hAnsi="Aalto Sans Pro"/>
              <w:noProof/>
              <w:lang w:val="es-ES" w:eastAsia="es-ES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9472" behindDoc="0" locked="1" layoutInCell="1" allowOverlap="1" wp14:anchorId="4A58AE15" wp14:editId="1056A1F4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7595235</wp:posOffset>
                    </wp:positionV>
                    <wp:extent cx="4758055" cy="1235710"/>
                    <wp:effectExtent l="0" t="0" r="0" b="254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58055" cy="12362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556B16" w14:textId="6B2EB663" w:rsidR="00C05038" w:rsidRPr="00C571B8" w:rsidRDefault="00B46E49" w:rsidP="008573C0">
                                <w:pPr>
                                  <w:pStyle w:val="TtuloTema"/>
                                  <w:rPr>
                                    <w:rFonts w:ascii="Aalto Sans Pro It" w:hAnsi="Aalto Sans Pro It"/>
                                    <w:b/>
                                    <w:bCs/>
                                  </w:rPr>
                                </w:pPr>
                                <w:r w:rsidRPr="00C571B8">
                                  <w:rPr>
                                    <w:rFonts w:ascii="Aalto Sans Pro It" w:hAnsi="Aalto Sans Pro It"/>
                                    <w:b/>
                                    <w:bCs/>
                                  </w:rPr>
                                  <w:t>Proyecto Plan de Transformación Digital</w:t>
                                </w:r>
                              </w:p>
                              <w:p w14:paraId="028098A6" w14:textId="158452FB" w:rsidR="00B46E49" w:rsidRPr="00C571B8" w:rsidRDefault="00B46E49" w:rsidP="008573C0">
                                <w:pPr>
                                  <w:pStyle w:val="TtuloTema"/>
                                  <w:rPr>
                                    <w:rFonts w:ascii="Aalto Sans Pro It" w:hAnsi="Aalto Sans Pro It"/>
                                    <w:b/>
                                    <w:bCs/>
                                  </w:rPr>
                                </w:pPr>
                                <w:r w:rsidRPr="00C571B8">
                                  <w:rPr>
                                    <w:rFonts w:ascii="Aalto Sans Pro It" w:hAnsi="Aalto Sans Pro It"/>
                                    <w:b/>
                                    <w:bCs/>
                                  </w:rPr>
                                  <w:t>IA para la productividad empresarial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4A58AE1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7" type="#_x0000_t202" style="position:absolute;left:0;text-align:left;margin-left:323.45pt;margin-top:598.05pt;width:374.65pt;height:97.3pt;z-index:2516894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" filled="f" stroked="f" strokeweight=".5pt">
                    <v:textbox>
                      <w:txbxContent>
                        <w:p w14:paraId="43556B16" w14:textId="6B2EB663" w:rsidR="00C05038" w:rsidRPr="00C571B8" w:rsidRDefault="00B46E49" w:rsidP="008573C0">
                          <w:pPr>
                            <w:pStyle w:val="TtuloTema"/>
                            <w:rPr>
                              <w:rFonts w:ascii="Aalto Sans Pro It" w:hAnsi="Aalto Sans Pro It"/>
                              <w:b/>
                              <w:bCs/>
                            </w:rPr>
                          </w:pPr>
                          <w:r w:rsidRPr="00C571B8">
                            <w:rPr>
                              <w:rFonts w:ascii="Aalto Sans Pro It" w:hAnsi="Aalto Sans Pro It"/>
                              <w:b/>
                              <w:bCs/>
                            </w:rPr>
                            <w:t>Proyecto Plan de Transformación Digital</w:t>
                          </w:r>
                        </w:p>
                        <w:p w14:paraId="028098A6" w14:textId="158452FB" w:rsidR="00B46E49" w:rsidRPr="00C571B8" w:rsidRDefault="00B46E49" w:rsidP="008573C0">
                          <w:pPr>
                            <w:pStyle w:val="TtuloTema"/>
                            <w:rPr>
                              <w:rFonts w:ascii="Aalto Sans Pro It" w:hAnsi="Aalto Sans Pro It"/>
                              <w:b/>
                              <w:bCs/>
                            </w:rPr>
                          </w:pPr>
                          <w:r w:rsidRPr="00C571B8">
                            <w:rPr>
                              <w:rFonts w:ascii="Aalto Sans Pro It" w:hAnsi="Aalto Sans Pro It"/>
                              <w:b/>
                              <w:bCs/>
                            </w:rPr>
                            <w:t>IA para la productividad empresarial</w:t>
                          </w:r>
                        </w:p>
                      </w:txbxContent>
                    </v:textbox>
                    <w10:wrap anchorx="margin"/>
                    <w10:anchorlock/>
                  </v:shape>
                </w:pict>
              </mc:Fallback>
            </mc:AlternateContent>
          </w:r>
          <w:r w:rsidRPr="00C571B8">
            <w:rPr>
              <w:rFonts w:ascii="Aalto Sans Pro" w:hAnsi="Aalto Sans Pro"/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88448" behindDoc="1" locked="1" layoutInCell="1" allowOverlap="1" wp14:anchorId="782D01CA" wp14:editId="20D11671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-1080135</wp:posOffset>
                    </wp:positionV>
                    <wp:extent cx="7768800" cy="10746000"/>
                    <wp:effectExtent l="0" t="0" r="3810" b="0"/>
                    <wp:wrapNone/>
                    <wp:docPr id="18" name="Rectángulo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68800" cy="10746000"/>
                            </a:xfrm>
                            <a:prstGeom prst="rect">
                              <a:avLst/>
                            </a:prstGeom>
                            <a:solidFill>
                              <a:srgbClr val="003DA5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rect w14:anchorId="2E5A6AE1" id="Rectángulo 18" o:spid="_x0000_s1026" style="position:absolute;margin-left:0;margin-top:-85.05pt;width:611.7pt;height:846.15pt;z-index:-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" fillcolor="#003da5" stroked="f" strokeweight="2pt">
                    <w10:wrap anchorx="page"/>
                    <w10:anchorlock/>
                  </v:rect>
                </w:pict>
              </mc:Fallback>
            </mc:AlternateContent>
          </w:r>
        </w:p>
      </w:sdtContent>
    </w:sdt>
    <w:p w14:paraId="0204C9CA" w14:textId="492615BD" w:rsidR="00EA4EB5" w:rsidRPr="009B3F0B" w:rsidRDefault="00EA4EB5" w:rsidP="00033A3D">
      <w:pPr>
        <w:pStyle w:val="Titulo1"/>
        <w:numPr>
          <w:ilvl w:val="0"/>
          <w:numId w:val="0"/>
        </w:numPr>
        <w:rPr>
          <w:b/>
          <w:bCs/>
        </w:rPr>
      </w:pPr>
      <w:bookmarkStart w:id="0" w:name="_Toc25661401"/>
      <w:r w:rsidRPr="009B3F0B">
        <w:rPr>
          <w:b/>
          <w:bCs/>
        </w:rPr>
        <w:lastRenderedPageBreak/>
        <w:t xml:space="preserve">Fase 1. Diagnóstico </w:t>
      </w:r>
    </w:p>
    <w:p w14:paraId="20053C3B" w14:textId="0AA59721" w:rsidR="001C162E" w:rsidRPr="009B3F0B" w:rsidRDefault="001C162E" w:rsidP="001C162E">
      <w:pPr>
        <w:jc w:val="left"/>
        <w:rPr>
          <w:rFonts w:ascii="Aalto Sans Pro Medium It" w:hAnsi="Aalto Sans Pro Medium It"/>
          <w:b/>
          <w:bCs/>
          <w:color w:val="003DA6"/>
          <w:sz w:val="32"/>
          <w:szCs w:val="32"/>
        </w:rPr>
      </w:pPr>
      <w:r w:rsidRPr="009B3F0B">
        <w:rPr>
          <w:rFonts w:ascii="Aalto Sans Pro Medium It" w:hAnsi="Aalto Sans Pro Medium It"/>
          <w:b/>
          <w:bCs/>
          <w:color w:val="003DA6"/>
          <w:sz w:val="32"/>
          <w:szCs w:val="32"/>
        </w:rPr>
        <w:t xml:space="preserve">Diagnóstico y </w:t>
      </w:r>
      <w:r w:rsidR="00401557" w:rsidRPr="009B3F0B">
        <w:rPr>
          <w:rFonts w:ascii="Aalto Sans Pro Medium It" w:hAnsi="Aalto Sans Pro Medium It"/>
          <w:b/>
          <w:bCs/>
          <w:color w:val="003DA6"/>
          <w:sz w:val="32"/>
          <w:szCs w:val="32"/>
        </w:rPr>
        <w:t>reflexión estratégica</w:t>
      </w:r>
    </w:p>
    <w:p w14:paraId="2D09BCD5" w14:textId="032BC252" w:rsidR="00033A3D" w:rsidRPr="00C571B8" w:rsidRDefault="00033A3D" w:rsidP="00033A3D">
      <w:r w:rsidRPr="00C571B8">
        <w:rPr>
          <w:b/>
          <w:bCs/>
        </w:rPr>
        <w:t>Objetivo:</w:t>
      </w:r>
      <w:r w:rsidR="00D12C25">
        <w:rPr>
          <w:b/>
          <w:bCs/>
        </w:rPr>
        <w:t xml:space="preserve"> Crear chat con IA</w:t>
      </w:r>
      <w:r w:rsidR="002118C8">
        <w:rPr>
          <w:b/>
          <w:bCs/>
        </w:rPr>
        <w:t xml:space="preserve"> autoalojado</w:t>
      </w:r>
      <w:r w:rsidR="00D12C25">
        <w:rPr>
          <w:b/>
          <w:bCs/>
        </w:rPr>
        <w:t xml:space="preserve"> que permita mantener información sensible en entorno aislado, y no dependiente de conexión a internet</w:t>
      </w:r>
      <w:r w:rsidRPr="00C571B8">
        <w:t>.</w:t>
      </w:r>
    </w:p>
    <w:p w14:paraId="70AE1B83" w14:textId="0F5FFFEA" w:rsidR="00033A3D" w:rsidRPr="00C571B8" w:rsidRDefault="00033A3D" w:rsidP="00033A3D">
      <w:pPr>
        <w:rPr>
          <w:b/>
          <w:bCs/>
        </w:rPr>
      </w:pPr>
      <w:r w:rsidRPr="00C571B8">
        <w:rPr>
          <w:b/>
          <w:bCs/>
        </w:rPr>
        <w:t>Contenido del Entregable</w:t>
      </w:r>
    </w:p>
    <w:p w14:paraId="21A99275" w14:textId="77777777" w:rsidR="00033A3D" w:rsidRPr="00C571B8" w:rsidRDefault="00033A3D">
      <w:pPr>
        <w:pStyle w:val="Prrafodelista"/>
        <w:numPr>
          <w:ilvl w:val="0"/>
          <w:numId w:val="16"/>
        </w:numPr>
        <w:rPr>
          <w:b/>
          <w:bCs/>
        </w:rPr>
      </w:pPr>
      <w:r w:rsidRPr="00C571B8">
        <w:rPr>
          <w:b/>
          <w:bCs/>
        </w:rPr>
        <w:t>Área de trabajo y proceso actual</w:t>
      </w:r>
    </w:p>
    <w:p w14:paraId="024761F4" w14:textId="25BDE323" w:rsidR="00856466" w:rsidRPr="00C571B8" w:rsidRDefault="00856466" w:rsidP="009B3F0B">
      <w:pPr>
        <w:pStyle w:val="Prrafodelista"/>
        <w:jc w:val="left"/>
      </w:pPr>
      <w:r>
        <w:t>En AAPP, y desarrollo a menudo tenemos que hacer comunicaciones, y traducciones, analizar datos e interpretar contratos. En desarrollo también lo usamos para pergeñar proyectos y corregir código, o analizar información obtenida de Bases de Datos</w:t>
      </w:r>
    </w:p>
    <w:p w14:paraId="46B03D77" w14:textId="77777777" w:rsidR="00033A3D" w:rsidRPr="00C571B8" w:rsidRDefault="00033A3D" w:rsidP="00033A3D">
      <w:pPr>
        <w:pStyle w:val="Prrafodelista"/>
      </w:pPr>
    </w:p>
    <w:p w14:paraId="77F7B90E" w14:textId="77777777" w:rsidR="00033A3D" w:rsidRPr="00C571B8" w:rsidRDefault="00033A3D">
      <w:pPr>
        <w:pStyle w:val="Prrafodelista"/>
        <w:numPr>
          <w:ilvl w:val="0"/>
          <w:numId w:val="16"/>
        </w:numPr>
        <w:rPr>
          <w:b/>
          <w:bCs/>
        </w:rPr>
      </w:pPr>
      <w:r w:rsidRPr="00C571B8">
        <w:rPr>
          <w:b/>
          <w:bCs/>
        </w:rPr>
        <w:t>Problema o desafío identificado</w:t>
      </w:r>
    </w:p>
    <w:p w14:paraId="7C35AC54" w14:textId="581C5048" w:rsidR="00F94813" w:rsidRDefault="00F94813" w:rsidP="00033A3D">
      <w:pPr>
        <w:pStyle w:val="Prrafodelista"/>
      </w:pPr>
      <w:r>
        <w:t>Tememos filtraciones y no sabemos quién puede llegar a obtener nuestros datos.</w:t>
      </w:r>
    </w:p>
    <w:p w14:paraId="5140AF46" w14:textId="08D4408F" w:rsidR="00F94813" w:rsidRDefault="00F94813" w:rsidP="00033A3D">
      <w:pPr>
        <w:pStyle w:val="Prrafodelista"/>
      </w:pPr>
      <w:r>
        <w:t>Algunos compañeros tienen problemas de conexión y sufren latencia</w:t>
      </w:r>
    </w:p>
    <w:p w14:paraId="357C31F0" w14:textId="77777777" w:rsidR="00F94813" w:rsidRPr="00C571B8" w:rsidRDefault="00F94813" w:rsidP="00033A3D">
      <w:pPr>
        <w:pStyle w:val="Prrafodelista"/>
      </w:pPr>
    </w:p>
    <w:p w14:paraId="4BA29A20" w14:textId="77777777" w:rsidR="00033A3D" w:rsidRPr="00C571B8" w:rsidRDefault="00033A3D">
      <w:pPr>
        <w:pStyle w:val="Prrafodelista"/>
        <w:numPr>
          <w:ilvl w:val="0"/>
          <w:numId w:val="16"/>
        </w:numPr>
        <w:rPr>
          <w:b/>
          <w:bCs/>
        </w:rPr>
      </w:pPr>
      <w:r w:rsidRPr="00C571B8">
        <w:rPr>
          <w:b/>
          <w:bCs/>
        </w:rPr>
        <w:t>Oportunidad de mejora con IA</w:t>
      </w:r>
    </w:p>
    <w:p w14:paraId="088FE7CF" w14:textId="39C5578C" w:rsidR="00033A3D" w:rsidRDefault="003C7F4E" w:rsidP="00033A3D">
      <w:pPr>
        <w:pStyle w:val="Prrafodelista"/>
      </w:pPr>
      <w:r>
        <w:t>Con el chat podemos crear un entorno seguro e independiente de conexión a internet</w:t>
      </w:r>
    </w:p>
    <w:p w14:paraId="6525E1A1" w14:textId="77777777" w:rsidR="003C7F4E" w:rsidRPr="00C571B8" w:rsidRDefault="003C7F4E" w:rsidP="00033A3D">
      <w:pPr>
        <w:pStyle w:val="Prrafodelista"/>
      </w:pPr>
    </w:p>
    <w:p w14:paraId="49837721" w14:textId="77777777" w:rsidR="00033A3D" w:rsidRPr="00C571B8" w:rsidRDefault="00033A3D">
      <w:pPr>
        <w:pStyle w:val="Prrafodelista"/>
        <w:numPr>
          <w:ilvl w:val="0"/>
          <w:numId w:val="16"/>
        </w:numPr>
        <w:rPr>
          <w:b/>
          <w:bCs/>
        </w:rPr>
      </w:pPr>
      <w:r w:rsidRPr="00C571B8">
        <w:rPr>
          <w:b/>
          <w:bCs/>
        </w:rPr>
        <w:t>Herramienta IA recomendada</w:t>
      </w:r>
    </w:p>
    <w:p w14:paraId="236035A2" w14:textId="39352B73" w:rsidR="00033A3D" w:rsidRPr="00C571B8" w:rsidRDefault="00033A3D" w:rsidP="00033A3D">
      <w:pPr>
        <w:pStyle w:val="Prrafodelista"/>
      </w:pPr>
      <w:r w:rsidRPr="00C571B8">
        <w:t>Elegir un conjunto de herramientas o IA que podría</w:t>
      </w:r>
      <w:r w:rsidR="00B262DA">
        <w:t>n</w:t>
      </w:r>
      <w:r w:rsidRPr="00C571B8">
        <w:t xml:space="preserve"> ayudar. </w:t>
      </w:r>
    </w:p>
    <w:p w14:paraId="18EC89F0" w14:textId="3FDD4950" w:rsidR="00033A3D" w:rsidRDefault="00033A3D" w:rsidP="00033A3D">
      <w:pPr>
        <w:pStyle w:val="Prrafodelista"/>
      </w:pPr>
      <w:r w:rsidRPr="00C571B8">
        <w:t>(Ejemplo: Microsoft Copilot, ChatGPT, Notion AI, Power BI, Zapier, Make, Gemini...), Si descubren más en el curso</w:t>
      </w:r>
      <w:r w:rsidR="00B262DA">
        <w:t>,</w:t>
      </w:r>
      <w:r w:rsidRPr="00C571B8">
        <w:t xml:space="preserve"> pueden ajustar en el transcurso del proyecto</w:t>
      </w:r>
      <w:r w:rsidR="00B262DA">
        <w:t>,</w:t>
      </w:r>
      <w:r w:rsidRPr="00C571B8">
        <w:t xml:space="preserve"> aportando flexibilidad.</w:t>
      </w:r>
    </w:p>
    <w:p w14:paraId="275264BF" w14:textId="1B3BA69D" w:rsidR="001A4C8A" w:rsidRDefault="003F1210" w:rsidP="00033A3D">
      <w:pPr>
        <w:pStyle w:val="Prrafodelista"/>
      </w:pPr>
      <w:r>
        <w:t>-</w:t>
      </w:r>
      <w:r w:rsidR="001A4C8A">
        <w:t>Docker para estandarizar las herramientas necesarias</w:t>
      </w:r>
    </w:p>
    <w:p w14:paraId="7F3EFC8C" w14:textId="45B805F8" w:rsidR="001A4C8A" w:rsidRDefault="003F1210" w:rsidP="00033A3D">
      <w:pPr>
        <w:pStyle w:val="Prrafodelista"/>
      </w:pPr>
      <w:r>
        <w:t>-</w:t>
      </w:r>
      <w:r w:rsidR="001A4C8A">
        <w:t xml:space="preserve">N8N para </w:t>
      </w:r>
      <w:r>
        <w:t>configurar el chat y generar respuestas.</w:t>
      </w:r>
    </w:p>
    <w:p w14:paraId="3FC9D143" w14:textId="4882A3E4" w:rsidR="003F1210" w:rsidRDefault="003F1210" w:rsidP="00033A3D">
      <w:pPr>
        <w:pStyle w:val="Prrafodelista"/>
      </w:pPr>
      <w:r>
        <w:t>-Qdrant para vectorizar preguntas</w:t>
      </w:r>
    </w:p>
    <w:p w14:paraId="56D6446F" w14:textId="306A0047" w:rsidR="003F1210" w:rsidRDefault="003F1210" w:rsidP="00033A3D">
      <w:pPr>
        <w:pStyle w:val="Prrafodelista"/>
      </w:pPr>
      <w:r>
        <w:t>-Gnomic para hacer los embedings</w:t>
      </w:r>
    </w:p>
    <w:p w14:paraId="6D996427" w14:textId="5C7F80BB" w:rsidR="003F1210" w:rsidRDefault="003F1210" w:rsidP="00033A3D">
      <w:pPr>
        <w:pStyle w:val="Prrafodelista"/>
      </w:pPr>
      <w:r>
        <w:t>-Ollama para descargar y gestionar los LLM’s</w:t>
      </w:r>
      <w:r w:rsidR="00390525">
        <w:t xml:space="preserve">. (Para este caso </w:t>
      </w:r>
      <w:r w:rsidR="004D51C7">
        <w:t>y probar, usaremos Qwen de 4b de parámetros)</w:t>
      </w:r>
    </w:p>
    <w:p w14:paraId="227A7EB8" w14:textId="7E59A010" w:rsidR="00A850ED" w:rsidRDefault="00A850ED" w:rsidP="00033A3D">
      <w:pPr>
        <w:pStyle w:val="Prrafodelista"/>
      </w:pPr>
      <w:r>
        <w:lastRenderedPageBreak/>
        <w:t>-MySQL para gestionar la información que usaremos en el chat</w:t>
      </w:r>
    </w:p>
    <w:p w14:paraId="4F5E8D95" w14:textId="29EA31FD" w:rsidR="00A850ED" w:rsidRDefault="00A850ED" w:rsidP="00033A3D">
      <w:pPr>
        <w:pStyle w:val="Prrafodelista"/>
      </w:pPr>
      <w:r>
        <w:t>-Copilot para analizar código y solicitar consejos</w:t>
      </w:r>
    </w:p>
    <w:p w14:paraId="2D324237" w14:textId="34C58C23" w:rsidR="00A850ED" w:rsidRPr="00C571B8" w:rsidRDefault="00A850ED" w:rsidP="00A850ED">
      <w:pPr>
        <w:pStyle w:val="Prrafodelista"/>
      </w:pPr>
      <w:r>
        <w:t>-Chat GPT para analizar código y solicitar consejos</w:t>
      </w:r>
    </w:p>
    <w:p w14:paraId="188C8BBB" w14:textId="77777777" w:rsidR="00A850ED" w:rsidRPr="00C571B8" w:rsidRDefault="00A850ED" w:rsidP="00033A3D">
      <w:pPr>
        <w:pStyle w:val="Prrafodelista"/>
      </w:pPr>
    </w:p>
    <w:p w14:paraId="74109092" w14:textId="6A83F783" w:rsidR="009B3F0B" w:rsidRDefault="009B3F0B">
      <w:pPr>
        <w:spacing w:before="40" w:after="160"/>
        <w:jc w:val="left"/>
      </w:pPr>
    </w:p>
    <w:p w14:paraId="63BB5CA4" w14:textId="6F2D70B3" w:rsidR="00D2783C" w:rsidRDefault="00D2783C">
      <w:pPr>
        <w:spacing w:before="40" w:after="160"/>
        <w:jc w:val="left"/>
      </w:pPr>
      <w:r>
        <w:br w:type="page"/>
      </w:r>
    </w:p>
    <w:p w14:paraId="61ADD503" w14:textId="1AC72AB7" w:rsidR="00FD484D" w:rsidRPr="009B3F0B" w:rsidRDefault="00FD484D" w:rsidP="00A2003A">
      <w:pPr>
        <w:pStyle w:val="Titulo1"/>
        <w:numPr>
          <w:ilvl w:val="0"/>
          <w:numId w:val="0"/>
        </w:numPr>
        <w:rPr>
          <w:b/>
          <w:bCs/>
        </w:rPr>
      </w:pPr>
      <w:r w:rsidRPr="009B3F0B">
        <w:rPr>
          <w:b/>
          <w:bCs/>
        </w:rPr>
        <w:lastRenderedPageBreak/>
        <w:t xml:space="preserve">Fase 2. Aplicación práctica </w:t>
      </w:r>
    </w:p>
    <w:p w14:paraId="2DB05279" w14:textId="5F412984" w:rsidR="00A2003A" w:rsidRPr="009B3F0B" w:rsidRDefault="00A2003A" w:rsidP="00A2003A">
      <w:pPr>
        <w:pStyle w:val="Titulo1"/>
        <w:numPr>
          <w:ilvl w:val="0"/>
          <w:numId w:val="0"/>
        </w:numPr>
        <w:rPr>
          <w:b/>
          <w:bCs/>
        </w:rPr>
      </w:pPr>
      <w:r w:rsidRPr="009B3F0B">
        <w:rPr>
          <w:b/>
          <w:bCs/>
        </w:rPr>
        <w:t xml:space="preserve">Resultados de </w:t>
      </w:r>
      <w:r w:rsidR="00401557" w:rsidRPr="009B3F0B">
        <w:rPr>
          <w:b/>
          <w:bCs/>
        </w:rPr>
        <w:t>aplicación de herramientas</w:t>
      </w:r>
    </w:p>
    <w:tbl>
      <w:tblPr>
        <w:tblStyle w:val="Tablafinanciera"/>
        <w:tblW w:w="10065" w:type="dxa"/>
        <w:tblInd w:w="-572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938"/>
      </w:tblGrid>
      <w:tr w:rsidR="00A2003A" w:rsidRPr="00C571B8" w14:paraId="7A27A5ED" w14:textId="77777777" w:rsidTr="000A4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5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shd w:val="clear" w:color="auto" w:fill="003DA6"/>
          </w:tcPr>
          <w:p w14:paraId="6058BEE7" w14:textId="77777777" w:rsidR="00A2003A" w:rsidRPr="009B3F0B" w:rsidRDefault="00A2003A" w:rsidP="00175C02">
            <w:pPr>
              <w:rPr>
                <w:b/>
                <w:caps w:val="0"/>
                <w:color w:val="FFFFFF" w:themeColor="background1"/>
                <w:sz w:val="20"/>
                <w:szCs w:val="16"/>
              </w:rPr>
            </w:pPr>
            <w:r w:rsidRPr="009B3F0B">
              <w:rPr>
                <w:b/>
                <w:caps w:val="0"/>
                <w:color w:val="FFFFFF" w:themeColor="background1"/>
                <w:sz w:val="20"/>
                <w:szCs w:val="16"/>
              </w:rPr>
              <w:t xml:space="preserve">Adjunta captura del proceso 1:  </w:t>
            </w:r>
          </w:p>
          <w:p w14:paraId="47A080AE" w14:textId="37AD7F16" w:rsidR="00A2003A" w:rsidRPr="009B3F0B" w:rsidRDefault="00A2003A" w:rsidP="00C34F65">
            <w:pPr>
              <w:rPr>
                <w:color w:val="FFFFFF" w:themeColor="background1"/>
                <w:sz w:val="20"/>
                <w:szCs w:val="16"/>
              </w:rPr>
            </w:pPr>
            <w:r w:rsidRPr="009B3F0B">
              <w:rPr>
                <w:b/>
                <w:caps w:val="0"/>
                <w:color w:val="FFFFFF" w:themeColor="background1"/>
                <w:sz w:val="20"/>
                <w:szCs w:val="16"/>
              </w:rPr>
              <w:t xml:space="preserve">Ejemplo: </w:t>
            </w:r>
            <w:r w:rsidRPr="009B3F0B">
              <w:rPr>
                <w:bCs/>
                <w:caps w:val="0"/>
                <w:color w:val="FFFFFF" w:themeColor="background1"/>
                <w:sz w:val="20"/>
                <w:szCs w:val="16"/>
              </w:rPr>
              <w:t xml:space="preserve">En esta imagen se muestra el </w:t>
            </w:r>
            <w:r w:rsidR="00C34F65">
              <w:rPr>
                <w:bCs/>
                <w:caps w:val="0"/>
                <w:color w:val="FFFFFF" w:themeColor="background1"/>
                <w:sz w:val="20"/>
                <w:szCs w:val="16"/>
              </w:rPr>
              <w:t>chat generado con el código y estilos propuestos por Chat GPT</w:t>
            </w:r>
            <w:r w:rsidRPr="009B3F0B">
              <w:rPr>
                <w:bCs/>
                <w:caps w:val="0"/>
                <w:color w:val="FFFFFF" w:themeColor="background1"/>
                <w:sz w:val="20"/>
                <w:szCs w:val="16"/>
              </w:rPr>
              <w:t>.</w:t>
            </w:r>
            <w:r w:rsidR="00C34F65">
              <w:rPr>
                <w:bCs/>
                <w:caps w:val="0"/>
                <w:color w:val="FFFFFF" w:themeColor="background1"/>
                <w:sz w:val="20"/>
                <w:szCs w:val="16"/>
              </w:rPr>
              <w:t xml:space="preserve"> También se uso Copilot para completar código y generar el archivo .sql, para crear la base de datos</w:t>
            </w:r>
            <w:r w:rsidR="00E61396">
              <w:rPr>
                <w:bCs/>
                <w:caps w:val="0"/>
                <w:color w:val="FFFFFF" w:themeColor="background1"/>
                <w:sz w:val="20"/>
                <w:szCs w:val="16"/>
              </w:rPr>
              <w:t xml:space="preserve"> de MySQL</w:t>
            </w:r>
            <w:r w:rsidR="00C34F65">
              <w:rPr>
                <w:bCs/>
                <w:caps w:val="0"/>
                <w:color w:val="FFFFFF" w:themeColor="background1"/>
                <w:sz w:val="20"/>
                <w:szCs w:val="16"/>
              </w:rPr>
              <w:t xml:space="preserve"> y sus tablas</w:t>
            </w:r>
            <w:r w:rsidR="000A4E6E">
              <w:rPr>
                <w:bCs/>
                <w:caps w:val="0"/>
                <w:color w:val="FFFFFF" w:themeColor="background1"/>
                <w:sz w:val="20"/>
                <w:szCs w:val="16"/>
              </w:rPr>
              <w:t>.</w:t>
            </w:r>
          </w:p>
        </w:tc>
        <w:tc>
          <w:tcPr>
            <w:tcW w:w="7938" w:type="dxa"/>
          </w:tcPr>
          <w:p w14:paraId="7375681A" w14:textId="58658437" w:rsidR="00A2003A" w:rsidRPr="00C571B8" w:rsidRDefault="00C34F65" w:rsidP="00C34F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4F65">
              <w:rPr>
                <w:noProof/>
                <w:lang w:val="es-ES" w:eastAsia="es-ES"/>
              </w:rPr>
              <w:drawing>
                <wp:inline distT="0" distB="0" distL="0" distR="0" wp14:anchorId="498E0CF1" wp14:editId="6620C90C">
                  <wp:extent cx="4367213" cy="2988310"/>
                  <wp:effectExtent l="0" t="0" r="0" b="254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850" cy="299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03A" w:rsidRPr="00C571B8" w14:paraId="2CE6A042" w14:textId="77777777" w:rsidTr="00DB4E67">
        <w:trPr>
          <w:trHeight w:hRule="exact" w:val="6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shd w:val="clear" w:color="auto" w:fill="003DA6"/>
          </w:tcPr>
          <w:p w14:paraId="5E15784C" w14:textId="77777777" w:rsidR="00A2003A" w:rsidRPr="009B3F0B" w:rsidRDefault="00A2003A" w:rsidP="00175C02">
            <w:pPr>
              <w:rPr>
                <w:color w:val="FFFFFF" w:themeColor="background1"/>
                <w:sz w:val="20"/>
                <w:szCs w:val="16"/>
              </w:rPr>
            </w:pPr>
            <w:r w:rsidRPr="009B3F0B">
              <w:rPr>
                <w:color w:val="FFFFFF" w:themeColor="background1"/>
                <w:sz w:val="20"/>
                <w:szCs w:val="16"/>
              </w:rPr>
              <w:t>Adjunta captura del proceso 2:</w:t>
            </w:r>
          </w:p>
          <w:p w14:paraId="78B4D78B" w14:textId="22E03389" w:rsidR="00A2003A" w:rsidRPr="009B3F0B" w:rsidRDefault="004477AE" w:rsidP="00E61396">
            <w:pPr>
              <w:jc w:val="left"/>
              <w:rPr>
                <w:color w:val="FFFFFF" w:themeColor="background1"/>
                <w:sz w:val="20"/>
                <w:szCs w:val="16"/>
              </w:rPr>
            </w:pPr>
            <w:r>
              <w:rPr>
                <w:color w:val="FFFFFF" w:themeColor="background1"/>
                <w:sz w:val="20"/>
                <w:szCs w:val="16"/>
              </w:rPr>
              <w:t>Ejemplo:</w:t>
            </w:r>
            <w:r>
              <w:rPr>
                <w:b w:val="0"/>
                <w:bCs/>
                <w:color w:val="FFFFFF" w:themeColor="background1"/>
                <w:sz w:val="20"/>
                <w:szCs w:val="16"/>
              </w:rPr>
              <w:t>Creamos el flujo de N8N. Recibe una llamada desde el chat</w:t>
            </w:r>
            <w:r w:rsidR="00E61396">
              <w:rPr>
                <w:b w:val="0"/>
                <w:bCs/>
                <w:color w:val="FFFFFF" w:themeColor="background1"/>
                <w:sz w:val="20"/>
                <w:szCs w:val="16"/>
              </w:rPr>
              <w:t xml:space="preserve"> usando el nodo “webhook”. Después</w:t>
            </w:r>
            <w:r>
              <w:rPr>
                <w:b w:val="0"/>
                <w:bCs/>
                <w:color w:val="FFFFFF" w:themeColor="background1"/>
                <w:sz w:val="20"/>
                <w:szCs w:val="16"/>
              </w:rPr>
              <w:t xml:space="preserve"> </w:t>
            </w:r>
            <w:r w:rsidR="00E61396">
              <w:rPr>
                <w:b w:val="0"/>
                <w:bCs/>
                <w:color w:val="FFFFFF" w:themeColor="background1"/>
                <w:sz w:val="20"/>
                <w:szCs w:val="16"/>
              </w:rPr>
              <w:t xml:space="preserve">se </w:t>
            </w:r>
            <w:r w:rsidR="00E61396" w:rsidRPr="00E61396">
              <w:rPr>
                <w:b w:val="0"/>
                <w:bCs/>
                <w:i/>
                <w:color w:val="FFFFFF" w:themeColor="background1"/>
                <w:sz w:val="20"/>
                <w:szCs w:val="16"/>
              </w:rPr>
              <w:t>settean</w:t>
            </w:r>
            <w:r>
              <w:rPr>
                <w:b w:val="0"/>
                <w:bCs/>
                <w:color w:val="FFFFFF" w:themeColor="background1"/>
                <w:sz w:val="20"/>
                <w:szCs w:val="16"/>
              </w:rPr>
              <w:t xml:space="preserve"> los datos que recibe el nodo de chat, que interactúa con el LLM y la base de datos y se genera una respuesta </w:t>
            </w:r>
            <w:r w:rsidR="00E61396" w:rsidRPr="00E61396">
              <w:rPr>
                <w:b w:val="0"/>
                <w:bCs/>
                <w:i/>
                <w:color w:val="FFFFFF" w:themeColor="background1"/>
                <w:sz w:val="20"/>
                <w:szCs w:val="16"/>
              </w:rPr>
              <w:t>setteada</w:t>
            </w:r>
            <w:r w:rsidR="00E61396">
              <w:rPr>
                <w:b w:val="0"/>
                <w:bCs/>
                <w:color w:val="FFFFFF" w:themeColor="background1"/>
                <w:sz w:val="20"/>
                <w:szCs w:val="16"/>
              </w:rPr>
              <w:t xml:space="preserve"> </w:t>
            </w:r>
            <w:r>
              <w:rPr>
                <w:b w:val="0"/>
                <w:bCs/>
                <w:color w:val="FFFFFF" w:themeColor="background1"/>
                <w:sz w:val="20"/>
                <w:szCs w:val="16"/>
              </w:rPr>
              <w:t>antes de devolverla.</w:t>
            </w:r>
          </w:p>
        </w:tc>
        <w:tc>
          <w:tcPr>
            <w:tcW w:w="7938" w:type="dxa"/>
          </w:tcPr>
          <w:p w14:paraId="1B244E5E" w14:textId="61E2A570" w:rsidR="00A2003A" w:rsidRDefault="00DB4E67" w:rsidP="007363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4E67">
              <w:drawing>
                <wp:anchor distT="0" distB="0" distL="114300" distR="114300" simplePos="0" relativeHeight="251834880" behindDoc="0" locked="0" layoutInCell="1" allowOverlap="1" wp14:anchorId="7BF0227E" wp14:editId="438D9C3D">
                  <wp:simplePos x="0" y="0"/>
                  <wp:positionH relativeFrom="column">
                    <wp:posOffset>2730089</wp:posOffset>
                  </wp:positionH>
                  <wp:positionV relativeFrom="paragraph">
                    <wp:posOffset>86085</wp:posOffset>
                  </wp:positionV>
                  <wp:extent cx="2559441" cy="1390100"/>
                  <wp:effectExtent l="0" t="0" r="0" b="635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441" cy="139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1396">
              <w:rPr>
                <w:noProof/>
                <w:lang w:val="es-ES" w:eastAsia="es-ES"/>
              </w:rPr>
              <w:drawing>
                <wp:anchor distT="0" distB="0" distL="114300" distR="114300" simplePos="0" relativeHeight="251833856" behindDoc="0" locked="0" layoutInCell="1" allowOverlap="1" wp14:anchorId="571E9D1B" wp14:editId="48C5E845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14605</wp:posOffset>
                  </wp:positionV>
                  <wp:extent cx="2667000" cy="1452836"/>
                  <wp:effectExtent l="0" t="0" r="0" b="0"/>
                  <wp:wrapNone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28" cy="146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C152725" w14:textId="302A5626" w:rsidR="007363EF" w:rsidRDefault="007363EF" w:rsidP="007363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CBDEAD4" w14:textId="6337C2AC" w:rsidR="007363EF" w:rsidRPr="00C571B8" w:rsidRDefault="00DB4E67" w:rsidP="007363E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4E67">
              <w:drawing>
                <wp:anchor distT="0" distB="0" distL="114300" distR="114300" simplePos="0" relativeHeight="251835904" behindDoc="0" locked="0" layoutInCell="1" allowOverlap="1" wp14:anchorId="1D10A8BB" wp14:editId="1807F1CC">
                  <wp:simplePos x="0" y="0"/>
                  <wp:positionH relativeFrom="column">
                    <wp:posOffset>2727597</wp:posOffset>
                  </wp:positionH>
                  <wp:positionV relativeFrom="paragraph">
                    <wp:posOffset>732636</wp:posOffset>
                  </wp:positionV>
                  <wp:extent cx="2547635" cy="2352272"/>
                  <wp:effectExtent l="0" t="0" r="5080" b="0"/>
                  <wp:wrapNone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635" cy="235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363EF" w:rsidRPr="007363EF">
              <w:drawing>
                <wp:anchor distT="0" distB="0" distL="114300" distR="114300" simplePos="0" relativeHeight="251832832" behindDoc="0" locked="0" layoutInCell="1" allowOverlap="1" wp14:anchorId="5E583CEE" wp14:editId="1AFFCBF7">
                  <wp:simplePos x="0" y="0"/>
                  <wp:positionH relativeFrom="column">
                    <wp:posOffset>39177</wp:posOffset>
                  </wp:positionH>
                  <wp:positionV relativeFrom="paragraph">
                    <wp:posOffset>650047</wp:posOffset>
                  </wp:positionV>
                  <wp:extent cx="2665468" cy="1399429"/>
                  <wp:effectExtent l="0" t="0" r="1905" b="0"/>
                  <wp:wrapNone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468" cy="139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2003A" w:rsidRPr="00C571B8" w14:paraId="6F2F0389" w14:textId="77777777" w:rsidTr="00DB4E67">
        <w:trPr>
          <w:trHeight w:hRule="exact" w:val="10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shd w:val="clear" w:color="auto" w:fill="003DA6"/>
          </w:tcPr>
          <w:p w14:paraId="269EC444" w14:textId="77777777" w:rsidR="00A2003A" w:rsidRPr="009B3F0B" w:rsidRDefault="00A2003A" w:rsidP="00175C02">
            <w:pPr>
              <w:rPr>
                <w:color w:val="FFFFFF" w:themeColor="background1"/>
                <w:sz w:val="20"/>
                <w:szCs w:val="16"/>
              </w:rPr>
            </w:pPr>
            <w:r w:rsidRPr="009B3F0B">
              <w:rPr>
                <w:color w:val="FFFFFF" w:themeColor="background1"/>
                <w:sz w:val="20"/>
                <w:szCs w:val="16"/>
              </w:rPr>
              <w:lastRenderedPageBreak/>
              <w:t>Adjunta captura del proceso 3:</w:t>
            </w:r>
          </w:p>
          <w:p w14:paraId="69349AAA" w14:textId="77777777" w:rsidR="00817540" w:rsidRDefault="00A2003A" w:rsidP="00175C02">
            <w:pPr>
              <w:rPr>
                <w:color w:val="FFFFFF" w:themeColor="background1"/>
                <w:sz w:val="20"/>
                <w:szCs w:val="16"/>
              </w:rPr>
            </w:pPr>
            <w:r w:rsidRPr="009B3F0B">
              <w:rPr>
                <w:color w:val="FFFFFF" w:themeColor="background1"/>
                <w:sz w:val="20"/>
                <w:szCs w:val="16"/>
              </w:rPr>
              <w:t xml:space="preserve">Ejemplo: </w:t>
            </w:r>
          </w:p>
          <w:p w14:paraId="33DC38B3" w14:textId="4202C880" w:rsidR="00A2003A" w:rsidRPr="00817540" w:rsidRDefault="00817540" w:rsidP="00817540">
            <w:pPr>
              <w:rPr>
                <w:b w:val="0"/>
                <w:bCs/>
                <w:color w:val="FFFFFF" w:themeColor="background1"/>
                <w:sz w:val="20"/>
                <w:szCs w:val="16"/>
              </w:rPr>
            </w:pPr>
            <w:r>
              <w:rPr>
                <w:b w:val="0"/>
                <w:bCs/>
                <w:color w:val="FFFFFF" w:themeColor="background1"/>
                <w:sz w:val="20"/>
                <w:szCs w:val="16"/>
              </w:rPr>
              <w:t>Almacenamos el mensaje enviado a N8N y el respondido en la BBDD y en un array para mostrarlos en el chat.</w:t>
            </w:r>
          </w:p>
        </w:tc>
        <w:tc>
          <w:tcPr>
            <w:tcW w:w="7938" w:type="dxa"/>
          </w:tcPr>
          <w:p w14:paraId="05334556" w14:textId="76FED2D0" w:rsidR="00A2003A" w:rsidRDefault="00E61396" w:rsidP="00E61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1396">
              <w:drawing>
                <wp:inline distT="0" distB="0" distL="0" distR="0" wp14:anchorId="70FB400E" wp14:editId="604FFEA8">
                  <wp:extent cx="3638550" cy="2669734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649" cy="267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A747E" w14:textId="77777777" w:rsidR="00E61396" w:rsidRDefault="00E61396" w:rsidP="00E61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A31E9B" w14:textId="593F93AB" w:rsidR="00817540" w:rsidRDefault="00E61396" w:rsidP="00E61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1396">
              <w:drawing>
                <wp:inline distT="0" distB="0" distL="0" distR="0" wp14:anchorId="7710DEDC" wp14:editId="5D429E1F">
                  <wp:extent cx="4314190" cy="313245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190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78E1F" w14:textId="77777777" w:rsidR="002622D9" w:rsidRDefault="002622D9" w:rsidP="00175C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277F642" w14:textId="70602792" w:rsidR="002622D9" w:rsidRPr="00C571B8" w:rsidRDefault="002622D9" w:rsidP="00E61396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03D00E8" w14:textId="77777777" w:rsidR="009B3F0B" w:rsidRDefault="009B3F0B" w:rsidP="009B3F0B"/>
    <w:p w14:paraId="7435AE43" w14:textId="375AA4AA" w:rsidR="00C11177" w:rsidRDefault="00C11177">
      <w:pPr>
        <w:spacing w:before="40" w:after="160"/>
        <w:jc w:val="left"/>
        <w:rPr>
          <w:b/>
          <w:bCs/>
        </w:rPr>
      </w:pPr>
      <w:r>
        <w:rPr>
          <w:b/>
          <w:bCs/>
        </w:rPr>
        <w:br w:type="page"/>
      </w:r>
    </w:p>
    <w:p w14:paraId="32DB9565" w14:textId="3970695C" w:rsidR="00C11177" w:rsidRDefault="00C11177">
      <w:pPr>
        <w:spacing w:before="40" w:after="160"/>
        <w:jc w:val="left"/>
        <w:rPr>
          <w:b/>
          <w:bCs/>
          <w:color w:val="003DA6"/>
          <w:sz w:val="32"/>
          <w:szCs w:val="32"/>
        </w:rPr>
      </w:pPr>
      <w:r>
        <w:rPr>
          <w:b/>
          <w:bCs/>
          <w:color w:val="003DA6"/>
          <w:sz w:val="32"/>
          <w:szCs w:val="32"/>
        </w:rPr>
        <w:lastRenderedPageBreak/>
        <w:t>2.1 Enlace a proyecto</w:t>
      </w:r>
    </w:p>
    <w:p w14:paraId="3112409B" w14:textId="407431A2" w:rsidR="00C11177" w:rsidRDefault="00C11177" w:rsidP="00C11177">
      <w:pPr>
        <w:pStyle w:val="Prrafodelista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Plantilla de N8N</w:t>
      </w:r>
      <w:r w:rsidR="005F5512">
        <w:rPr>
          <w:b/>
          <w:bCs/>
        </w:rPr>
        <w:t xml:space="preserve"> y Docker-compose</w:t>
      </w:r>
      <w:bookmarkStart w:id="1" w:name="_GoBack"/>
      <w:bookmarkEnd w:id="1"/>
    </w:p>
    <w:p w14:paraId="63928D0B" w14:textId="1692C32F" w:rsidR="00C11177" w:rsidRPr="0065054C" w:rsidRDefault="0065054C" w:rsidP="0065054C">
      <w:pPr>
        <w:ind w:left="360"/>
        <w:rPr>
          <w:bCs/>
        </w:rPr>
      </w:pPr>
      <w:r w:rsidRPr="0065054C">
        <w:rPr>
          <w:bCs/>
        </w:rPr>
        <w:t>https://github.com/dani-azulae/ChatBotEadicEnviroment.git</w:t>
      </w:r>
    </w:p>
    <w:p w14:paraId="15ADD8B8" w14:textId="55396035" w:rsidR="00C11177" w:rsidRPr="00C11177" w:rsidRDefault="00C11177" w:rsidP="00C11177">
      <w:pPr>
        <w:pStyle w:val="Prrafodelista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Código</w:t>
      </w:r>
    </w:p>
    <w:p w14:paraId="1FA61CAF" w14:textId="0412C817" w:rsidR="00C11177" w:rsidRDefault="00C11177">
      <w:pPr>
        <w:spacing w:before="40" w:after="160"/>
        <w:jc w:val="left"/>
        <w:rPr>
          <w:b/>
          <w:bCs/>
          <w:color w:val="003DA6"/>
          <w:sz w:val="32"/>
          <w:szCs w:val="32"/>
        </w:rPr>
      </w:pPr>
      <w:r>
        <w:rPr>
          <w:b/>
          <w:bCs/>
          <w:color w:val="003DA6"/>
          <w:sz w:val="32"/>
          <w:szCs w:val="32"/>
        </w:rPr>
        <w:br w:type="page"/>
      </w:r>
    </w:p>
    <w:p w14:paraId="10980E3D" w14:textId="0ECDA8CD" w:rsidR="00111A4A" w:rsidRPr="00C571B8" w:rsidRDefault="00111A4A" w:rsidP="00111A4A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</w:pPr>
      <w:r w:rsidRPr="00C571B8">
        <w:rPr>
          <w:rFonts w:ascii="Aalto Sans Pro" w:hAnsi="Aalto Sans Pro"/>
          <w:b/>
          <w:bCs/>
        </w:rPr>
        <w:lastRenderedPageBreak/>
        <w:t>Validación</w:t>
      </w:r>
      <w:r w:rsidR="006A7F77" w:rsidRPr="00C571B8">
        <w:rPr>
          <w:rFonts w:ascii="Aalto Sans Pro" w:hAnsi="Aalto Sans Pro"/>
          <w:b/>
          <w:bCs/>
        </w:rPr>
        <w:t xml:space="preserve">, </w:t>
      </w:r>
      <w:r w:rsidR="00A316B9" w:rsidRPr="00C571B8">
        <w:rPr>
          <w:rFonts w:ascii="Aalto Sans Pro" w:hAnsi="Aalto Sans Pro"/>
          <w:b/>
          <w:bCs/>
        </w:rPr>
        <w:t>costos y viabilidad operativa</w:t>
      </w:r>
    </w:p>
    <w:p w14:paraId="6C5B3083" w14:textId="65D28C52" w:rsidR="00111A4A" w:rsidRPr="00C571B8" w:rsidRDefault="00111A4A" w:rsidP="00856B57">
      <w:r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25983" behindDoc="0" locked="0" layoutInCell="1" allowOverlap="1" wp14:anchorId="2568A8E5" wp14:editId="38152F95">
                <wp:simplePos x="0" y="0"/>
                <wp:positionH relativeFrom="margin">
                  <wp:posOffset>236789</wp:posOffset>
                </wp:positionH>
                <wp:positionV relativeFrom="paragraph">
                  <wp:posOffset>115837</wp:posOffset>
                </wp:positionV>
                <wp:extent cx="5153025" cy="637273"/>
                <wp:effectExtent l="0" t="0" r="0" b="0"/>
                <wp:wrapNone/>
                <wp:docPr id="590078486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025" cy="637273"/>
                          <a:chOff x="-76201" y="-125107"/>
                          <a:chExt cx="6151872" cy="1327692"/>
                        </a:xfrm>
                      </wpg:grpSpPr>
                      <wpg:grpSp>
                        <wpg:cNvPr id="438688702" name="Group 7"/>
                        <wpg:cNvGrpSpPr/>
                        <wpg:grpSpPr>
                          <a:xfrm>
                            <a:off x="-76201" y="-38713"/>
                            <a:ext cx="6151872" cy="1241298"/>
                            <a:chOff x="942033" y="-52106"/>
                            <a:chExt cx="2082564" cy="754495"/>
                          </a:xfrm>
                        </wpg:grpSpPr>
                        <wps:wsp>
                          <wps:cNvPr id="1225310737" name="Freeform 8"/>
                          <wps:cNvSpPr/>
                          <wps:spPr>
                            <a:xfrm>
                              <a:off x="942033" y="-52106"/>
                              <a:ext cx="2056767" cy="7023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56767" h="702389">
                                  <a:moveTo>
                                    <a:pt x="50560" y="0"/>
                                  </a:moveTo>
                                  <a:lnTo>
                                    <a:pt x="2006207" y="0"/>
                                  </a:lnTo>
                                  <a:cubicBezTo>
                                    <a:pt x="2034131" y="0"/>
                                    <a:pt x="2056767" y="22636"/>
                                    <a:pt x="2056767" y="50560"/>
                                  </a:cubicBezTo>
                                  <a:lnTo>
                                    <a:pt x="2056767" y="651829"/>
                                  </a:lnTo>
                                  <a:cubicBezTo>
                                    <a:pt x="2056767" y="665239"/>
                                    <a:pt x="2051441" y="678099"/>
                                    <a:pt x="2041959" y="687581"/>
                                  </a:cubicBezTo>
                                  <a:cubicBezTo>
                                    <a:pt x="2032477" y="697063"/>
                                    <a:pt x="2019617" y="702389"/>
                                    <a:pt x="2006207" y="702389"/>
                                  </a:cubicBezTo>
                                  <a:lnTo>
                                    <a:pt x="50560" y="702389"/>
                                  </a:lnTo>
                                  <a:cubicBezTo>
                                    <a:pt x="22636" y="702389"/>
                                    <a:pt x="0" y="679753"/>
                                    <a:pt x="0" y="651829"/>
                                  </a:cubicBezTo>
                                  <a:lnTo>
                                    <a:pt x="0" y="50560"/>
                                  </a:lnTo>
                                  <a:cubicBezTo>
                                    <a:pt x="0" y="22636"/>
                                    <a:pt x="22636" y="0"/>
                                    <a:pt x="5056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3DA6"/>
                            </a:solidFill>
                          </wps:spPr>
                          <wps:bodyPr/>
                        </wps:wsp>
                        <wps:wsp>
                          <wps:cNvPr id="500703341" name="TextBox 9"/>
                          <wps:cNvSpPr txBox="1"/>
                          <wps:spPr>
                            <a:xfrm>
                              <a:off x="967829" y="-28575"/>
                              <a:ext cx="2056768" cy="730964"/>
                            </a:xfrm>
                            <a:prstGeom prst="rect">
                              <a:avLst/>
                            </a:prstGeom>
                          </wps:spPr>
                          <wps:bodyPr lIns="50800" tIns="50800" rIns="50800" bIns="50800" rtlCol="0" anchor="ctr"/>
                        </wps:wsp>
                      </wpg:grpSp>
                      <wps:wsp>
                        <wps:cNvPr id="803506881" name="TextBox 18"/>
                        <wps:cNvSpPr txBox="1"/>
                        <wps:spPr>
                          <a:xfrm>
                            <a:off x="371439" y="-125107"/>
                            <a:ext cx="5294630" cy="9732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3B2CFA" w14:textId="6A98D0CC" w:rsidR="000B6699" w:rsidRPr="00175783" w:rsidRDefault="000B6699" w:rsidP="000B6699">
                              <w:pPr>
                                <w:spacing w:line="589" w:lineRule="exact"/>
                                <w:jc w:val="center"/>
                                <w:rPr>
                                  <w:rFonts w:ascii="Aalto Sans Pro 2 Light Italics" w:eastAsia="Aalto Sans Pro 2 Light Italics" w:hAnsi="Aalto Sans Pro 2 Light Italics" w:cs="Aalto Sans Pro 2 Light Italics"/>
                                  <w:b/>
                                  <w:bCs/>
                                  <w:i/>
                                  <w:iCs/>
                                  <w:color w:val="FFFFFF"/>
                                  <w:kern w:val="24"/>
                                  <w:sz w:val="42"/>
                                  <w:szCs w:val="42"/>
                                  <w:lang w:val="en-US"/>
                                </w:rPr>
                              </w:pPr>
                              <w:r w:rsidRPr="0059484A">
                                <w:rPr>
                                  <w:rFonts w:ascii="Nunito" w:eastAsia="Aalto Sans Pro 2 Light Italics" w:hAnsi="Nunito" w:cs="Aalto Sans Pro 2 Light Italics"/>
                                  <w:b/>
                                  <w:bCs/>
                                  <w:i/>
                                  <w:iCs/>
                                  <w:color w:val="FFFFFF"/>
                                  <w:kern w:val="24"/>
                                  <w:sz w:val="42"/>
                                  <w:szCs w:val="42"/>
                                  <w:lang w:val="en-US"/>
                                </w:rPr>
                                <w:t>Completa</w:t>
                              </w:r>
                              <w:r w:rsidRPr="00175783">
                                <w:rPr>
                                  <w:rFonts w:ascii="Aalto Sans Pro 2 Light Italics" w:eastAsia="Aalto Sans Pro 2 Light Italics" w:hAnsi="Aalto Sans Pro 2 Light Italics" w:cs="Aalto Sans Pro 2 Light Italics"/>
                                  <w:b/>
                                  <w:bCs/>
                                  <w:i/>
                                  <w:iCs/>
                                  <w:color w:val="FFFFFF"/>
                                  <w:kern w:val="24"/>
                                  <w:sz w:val="42"/>
                                  <w:szCs w:val="42"/>
                                  <w:lang w:val="en-US"/>
                                </w:rPr>
                                <w:t xml:space="preserve"> </w:t>
                              </w:r>
                              <w:r w:rsidRPr="0059484A">
                                <w:rPr>
                                  <w:rFonts w:ascii="Nunito" w:eastAsia="Aalto Sans Pro 2 Light Italics" w:hAnsi="Nunito" w:cs="Aalto Sans Pro 2 Light Italics"/>
                                  <w:b/>
                                  <w:bCs/>
                                  <w:i/>
                                  <w:iCs/>
                                  <w:color w:val="FFFFFF"/>
                                  <w:kern w:val="24"/>
                                  <w:sz w:val="42"/>
                                  <w:szCs w:val="42"/>
                                  <w:lang w:val="en-US"/>
                                </w:rPr>
                                <w:t>esta matriz de validación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568A8E5" id="Grupo 60" o:spid="_x0000_s1028" style="position:absolute;left:0;text-align:left;margin-left:18.65pt;margin-top:9.1pt;width:405.75pt;height:50.2pt;z-index:251625983;mso-position-horizontal-relative:margin;mso-width-relative:margin;mso-height-relative:margin" coordorigin="-762,-1251" coordsize="61518,13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">
                <v:group id="Group 7" o:spid="_x0000_s1029" style="position:absolute;left:-762;top:-387;width:61518;height:12412" coordorigin="9420,-521" coordsize="20825,7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">
                  <v:shape id="Freeform 8" o:spid="_x0000_s1030" style="position:absolute;left:9420;top:-521;width:20568;height:7023;visibility:visible;mso-wrap-style:square;v-text-anchor:top" coordsize="2056767,702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" path="m50560,l2006207,v27924,,50560,22636,50560,50560l2056767,651829v,13410,-5326,26270,-14808,35752c2032477,697063,2019617,702389,2006207,702389r-1955647,c22636,702389,,679753,,651829l,50560c,22636,22636,,50560,xe" fillcolor="#003da6" stroked="f">
                    <v:path arrowok="t"/>
                  </v:shape>
                  <v:shape id="TextBox 9" o:spid="_x0000_s1031" type="#_x0000_t202" style="position:absolute;left:9678;top:-285;width:20567;height:7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" filled="f" stroked="f">
                    <v:textbox inset="4pt,4pt,4pt,4pt"/>
                  </v:shape>
                </v:group>
                <v:shape id="TextBox 18" o:spid="_x0000_s1032" type="#_x0000_t202" style="position:absolute;left:3714;top:-1251;width:52946;height:9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" filled="f" stroked="f">
                  <v:textbox inset="0,0,0,0">
                    <w:txbxContent>
                      <w:p w14:paraId="1C3B2CFA" w14:textId="6A98D0CC" w:rsidR="000B6699" w:rsidRPr="00175783" w:rsidRDefault="000B6699" w:rsidP="000B6699">
                        <w:pPr>
                          <w:spacing w:line="589" w:lineRule="exact"/>
                          <w:jc w:val="center"/>
                          <w:rPr>
                            <w:rFonts w:ascii="Aalto Sans Pro 2 Light Italics" w:eastAsia="Aalto Sans Pro 2 Light Italics" w:hAnsi="Aalto Sans Pro 2 Light Italics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</w:pPr>
                        <w:proofErr w:type="spellStart"/>
                        <w:r w:rsidRPr="0059484A">
                          <w:rPr>
                            <w:rFonts w:ascii="Nunito" w:eastAsia="Aalto Sans Pro 2 Light Italics" w:hAnsi="Nunito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>Completa</w:t>
                        </w:r>
                        <w:proofErr w:type="spellEnd"/>
                        <w:r w:rsidRPr="00175783">
                          <w:rPr>
                            <w:rFonts w:ascii="Aalto Sans Pro 2 Light Italics" w:eastAsia="Aalto Sans Pro 2 Light Italics" w:hAnsi="Aalto Sans Pro 2 Light Italics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59484A">
                          <w:rPr>
                            <w:rFonts w:ascii="Nunito" w:eastAsia="Aalto Sans Pro 2 Light Italics" w:hAnsi="Nunito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>esta</w:t>
                        </w:r>
                        <w:proofErr w:type="spellEnd"/>
                        <w:r w:rsidRPr="0059484A">
                          <w:rPr>
                            <w:rFonts w:ascii="Nunito" w:eastAsia="Aalto Sans Pro 2 Light Italics" w:hAnsi="Nunito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59484A">
                          <w:rPr>
                            <w:rFonts w:ascii="Nunito" w:eastAsia="Aalto Sans Pro 2 Light Italics" w:hAnsi="Nunito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>matriz</w:t>
                        </w:r>
                        <w:proofErr w:type="spellEnd"/>
                        <w:r w:rsidRPr="0059484A">
                          <w:rPr>
                            <w:rFonts w:ascii="Nunito" w:eastAsia="Aalto Sans Pro 2 Light Italics" w:hAnsi="Nunito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59484A">
                          <w:rPr>
                            <w:rFonts w:ascii="Nunito" w:eastAsia="Aalto Sans Pro 2 Light Italics" w:hAnsi="Nunito" w:cs="Aalto Sans Pro 2 Light Italics"/>
                            <w:b/>
                            <w:bCs/>
                            <w:i/>
                            <w:iCs/>
                            <w:color w:val="FFFFFF"/>
                            <w:kern w:val="24"/>
                            <w:sz w:val="42"/>
                            <w:szCs w:val="42"/>
                            <w:lang w:val="en-US"/>
                          </w:rPr>
                          <w:t>validación</w:t>
                        </w:r>
                        <w:proofErr w:type="spellEnd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32E137F" w14:textId="77777777" w:rsidR="00111A4A" w:rsidRPr="00C571B8" w:rsidRDefault="00111A4A" w:rsidP="00856B57"/>
    <w:tbl>
      <w:tblPr>
        <w:tblStyle w:val="Tablafinanciera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43"/>
        <w:gridCol w:w="4426"/>
      </w:tblGrid>
      <w:tr w:rsidR="00CB7F75" w:rsidRPr="00C571B8" w14:paraId="2FCC0221" w14:textId="77777777" w:rsidTr="009B3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  <w:shd w:val="clear" w:color="auto" w:fill="003DA6"/>
          </w:tcPr>
          <w:p w14:paraId="6DEF9A63" w14:textId="0AA5DB53" w:rsidR="000B6699" w:rsidRPr="00C571B8" w:rsidRDefault="000B6699" w:rsidP="000B6699">
            <w:pPr>
              <w:jc w:val="center"/>
              <w:rPr>
                <w:b/>
                <w:caps w:val="0"/>
                <w:color w:val="595959" w:themeColor="text1" w:themeTint="A6"/>
                <w:sz w:val="44"/>
                <w:szCs w:val="36"/>
              </w:rPr>
            </w:pPr>
            <w:r w:rsidRPr="00C571B8">
              <w:rPr>
                <w:b/>
                <w:caps w:val="0"/>
                <w:color w:val="FFFFFF" w:themeColor="background1"/>
                <w:sz w:val="44"/>
                <w:szCs w:val="36"/>
              </w:rPr>
              <w:t>Elemento</w:t>
            </w:r>
          </w:p>
        </w:tc>
        <w:tc>
          <w:tcPr>
            <w:tcW w:w="4426" w:type="dxa"/>
            <w:shd w:val="clear" w:color="auto" w:fill="003DA6"/>
          </w:tcPr>
          <w:p w14:paraId="1C02BAFB" w14:textId="368E17A4" w:rsidR="000B6699" w:rsidRPr="00C571B8" w:rsidRDefault="000B6699" w:rsidP="000B669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aps w:val="0"/>
                <w:color w:val="595959" w:themeColor="text1" w:themeTint="A6"/>
                <w:sz w:val="44"/>
                <w:szCs w:val="36"/>
              </w:rPr>
            </w:pPr>
            <w:r w:rsidRPr="00C571B8">
              <w:rPr>
                <w:b/>
                <w:caps w:val="0"/>
                <w:color w:val="FFFFFF" w:themeColor="background1"/>
                <w:sz w:val="44"/>
                <w:szCs w:val="36"/>
              </w:rPr>
              <w:t xml:space="preserve">Descripción </w:t>
            </w:r>
            <w:r w:rsidR="00A316B9" w:rsidRPr="00C571B8">
              <w:rPr>
                <w:b/>
                <w:caps w:val="0"/>
                <w:color w:val="FFFFFF" w:themeColor="background1"/>
                <w:sz w:val="44"/>
                <w:szCs w:val="36"/>
              </w:rPr>
              <w:t>breve</w:t>
            </w:r>
          </w:p>
        </w:tc>
      </w:tr>
      <w:tr w:rsidR="00CB7F75" w:rsidRPr="00C571B8" w14:paraId="34BB4610" w14:textId="77777777" w:rsidTr="00DB3A54">
        <w:trPr>
          <w:trHeight w:hRule="exact" w:val="1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</w:tcPr>
          <w:p w14:paraId="6D01B996" w14:textId="77777777" w:rsidR="00111A4A" w:rsidRPr="00C571B8" w:rsidRDefault="00111A4A" w:rsidP="00111A4A">
            <w:pPr>
              <w:jc w:val="center"/>
              <w:rPr>
                <w:sz w:val="22"/>
                <w:szCs w:val="18"/>
              </w:rPr>
            </w:pPr>
            <w:r w:rsidRPr="00C11177">
              <w:rPr>
                <w:i/>
                <w:iCs/>
                <w:sz w:val="22"/>
                <w:szCs w:val="18"/>
                <w:lang w:val="es-ES"/>
              </w:rPr>
              <w:t>Área o proceso elegido</w:t>
            </w:r>
          </w:p>
          <w:p w14:paraId="407A88C0" w14:textId="77777777" w:rsidR="000B6699" w:rsidRPr="00C571B8" w:rsidRDefault="000B6699" w:rsidP="00111A4A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4426" w:type="dxa"/>
          </w:tcPr>
          <w:p w14:paraId="37DD02A5" w14:textId="75DEACD9" w:rsidR="000B6699" w:rsidRPr="00C571B8" w:rsidRDefault="00A3215E" w:rsidP="00CB7F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</w:rPr>
            </w:pPr>
            <w:r>
              <w:rPr>
                <w:b/>
                <w:i/>
                <w:iCs/>
                <w:sz w:val="22"/>
                <w:szCs w:val="18"/>
              </w:rPr>
              <w:t>Generación de soluciones y análisis de información</w:t>
            </w:r>
          </w:p>
        </w:tc>
      </w:tr>
      <w:tr w:rsidR="00CB7F75" w:rsidRPr="00C571B8" w14:paraId="5ABDBB9F" w14:textId="77777777" w:rsidTr="00EA2F33">
        <w:trPr>
          <w:trHeight w:hRule="exact" w:val="1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</w:tcPr>
          <w:p w14:paraId="5AF9F242" w14:textId="77777777" w:rsidR="00111A4A" w:rsidRPr="00C571B8" w:rsidRDefault="00111A4A" w:rsidP="00111A4A">
            <w:pPr>
              <w:jc w:val="center"/>
              <w:rPr>
                <w:sz w:val="22"/>
                <w:szCs w:val="18"/>
              </w:rPr>
            </w:pPr>
            <w:r w:rsidRPr="00C571B8">
              <w:rPr>
                <w:i/>
                <w:iCs/>
                <w:sz w:val="22"/>
                <w:szCs w:val="18"/>
                <w:lang w:val="en-US"/>
              </w:rPr>
              <w:t>Herramienta utilizada</w:t>
            </w:r>
          </w:p>
          <w:p w14:paraId="0F7BB0A7" w14:textId="77777777" w:rsidR="000B6699" w:rsidRPr="00C571B8" w:rsidRDefault="000B6699" w:rsidP="00111A4A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4426" w:type="dxa"/>
          </w:tcPr>
          <w:p w14:paraId="289AF38A" w14:textId="031E18F0" w:rsidR="00111A4A" w:rsidRPr="00C571B8" w:rsidRDefault="00A3215E" w:rsidP="001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</w:rPr>
            </w:pPr>
            <w:r>
              <w:rPr>
                <w:b/>
                <w:i/>
                <w:iCs/>
                <w:sz w:val="22"/>
                <w:szCs w:val="18"/>
              </w:rPr>
              <w:t>N8N, Copilot y Chat GPT</w:t>
            </w:r>
          </w:p>
          <w:p w14:paraId="1734AC2B" w14:textId="2CC641B9" w:rsidR="000B6699" w:rsidRPr="00C571B8" w:rsidRDefault="000B6699" w:rsidP="001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</w:rPr>
            </w:pPr>
          </w:p>
        </w:tc>
      </w:tr>
      <w:tr w:rsidR="00CB7F75" w:rsidRPr="00C571B8" w14:paraId="44DED0DE" w14:textId="77777777" w:rsidTr="00EA2F33">
        <w:trPr>
          <w:trHeight w:hRule="exact" w:val="1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</w:tcPr>
          <w:p w14:paraId="2689D690" w14:textId="77777777" w:rsidR="00111A4A" w:rsidRPr="00C571B8" w:rsidRDefault="00111A4A" w:rsidP="00111A4A">
            <w:pPr>
              <w:jc w:val="center"/>
              <w:rPr>
                <w:sz w:val="22"/>
                <w:szCs w:val="18"/>
              </w:rPr>
            </w:pPr>
            <w:r w:rsidRPr="00C571B8">
              <w:rPr>
                <w:i/>
                <w:iCs/>
                <w:sz w:val="22"/>
                <w:szCs w:val="18"/>
                <w:lang w:val="en-US"/>
              </w:rPr>
              <w:t>Indicadores de rendimiento</w:t>
            </w:r>
          </w:p>
          <w:p w14:paraId="3BD39FF9" w14:textId="77777777" w:rsidR="000B6699" w:rsidRPr="00C571B8" w:rsidRDefault="000B6699" w:rsidP="00111A4A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4426" w:type="dxa"/>
          </w:tcPr>
          <w:p w14:paraId="40ACEBCC" w14:textId="70813687" w:rsidR="000B6699" w:rsidRPr="00C571B8" w:rsidRDefault="005F5284" w:rsidP="001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</w:rPr>
            </w:pPr>
            <w:r>
              <w:rPr>
                <w:b/>
                <w:sz w:val="22"/>
                <w:szCs w:val="18"/>
              </w:rPr>
              <w:t>Costo y tiempo</w:t>
            </w:r>
          </w:p>
        </w:tc>
      </w:tr>
      <w:tr w:rsidR="00CB7F75" w:rsidRPr="00C571B8" w14:paraId="6BEACA5D" w14:textId="77777777" w:rsidTr="00DB3A54">
        <w:trPr>
          <w:trHeight w:hRule="exact" w:val="1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</w:tcPr>
          <w:p w14:paraId="27C8FC07" w14:textId="77777777" w:rsidR="00111A4A" w:rsidRPr="00C571B8" w:rsidRDefault="00111A4A" w:rsidP="00111A4A">
            <w:pPr>
              <w:jc w:val="center"/>
              <w:rPr>
                <w:sz w:val="22"/>
                <w:szCs w:val="18"/>
              </w:rPr>
            </w:pPr>
            <w:r w:rsidRPr="00C571B8">
              <w:rPr>
                <w:i/>
                <w:iCs/>
                <w:sz w:val="22"/>
                <w:szCs w:val="18"/>
                <w:lang w:val="en-US"/>
              </w:rPr>
              <w:t>Valor antes de la IA</w:t>
            </w:r>
          </w:p>
          <w:p w14:paraId="32FFB3BC" w14:textId="77777777" w:rsidR="000B6699" w:rsidRPr="00C571B8" w:rsidRDefault="000B6699" w:rsidP="00111A4A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4426" w:type="dxa"/>
          </w:tcPr>
          <w:p w14:paraId="169EFA08" w14:textId="18F1B244" w:rsidR="000B6699" w:rsidRPr="00C571B8" w:rsidRDefault="005F5284" w:rsidP="001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</w:rPr>
            </w:pPr>
            <w:r>
              <w:rPr>
                <w:b/>
                <w:sz w:val="22"/>
                <w:szCs w:val="18"/>
              </w:rPr>
              <w:t>Cada licencia de Copilot, cuesta 100€ dólares anuales y estamos sujetos a su entorno, condiciones, cambios de precio y fallos</w:t>
            </w:r>
          </w:p>
        </w:tc>
      </w:tr>
      <w:tr w:rsidR="00CB7F75" w:rsidRPr="00C571B8" w14:paraId="7A2655EB" w14:textId="77777777" w:rsidTr="00EA2F33">
        <w:trPr>
          <w:trHeight w:hRule="exact" w:val="17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</w:tcPr>
          <w:p w14:paraId="08B1F38A" w14:textId="77777777" w:rsidR="00111A4A" w:rsidRPr="00C571B8" w:rsidRDefault="00111A4A" w:rsidP="00111A4A">
            <w:pPr>
              <w:jc w:val="center"/>
              <w:rPr>
                <w:sz w:val="22"/>
                <w:szCs w:val="18"/>
              </w:rPr>
            </w:pPr>
            <w:r w:rsidRPr="00C571B8">
              <w:rPr>
                <w:i/>
                <w:iCs/>
                <w:sz w:val="22"/>
                <w:szCs w:val="18"/>
                <w:lang w:val="en-US"/>
              </w:rPr>
              <w:t>Valor después de la IA</w:t>
            </w:r>
          </w:p>
          <w:p w14:paraId="29623A3D" w14:textId="77777777" w:rsidR="000B6699" w:rsidRPr="00C571B8" w:rsidRDefault="000B6699" w:rsidP="00111A4A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4426" w:type="dxa"/>
          </w:tcPr>
          <w:p w14:paraId="4660E85B" w14:textId="5728B098" w:rsidR="00111A4A" w:rsidRPr="00BA3A47" w:rsidRDefault="005F5284" w:rsidP="001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  <w:lang w:val="es-ES"/>
              </w:rPr>
            </w:pPr>
            <w:r w:rsidRPr="00BA3A47">
              <w:rPr>
                <w:b/>
                <w:i/>
                <w:iCs/>
                <w:sz w:val="22"/>
                <w:szCs w:val="18"/>
                <w:lang w:val="es-ES"/>
              </w:rPr>
              <w:t xml:space="preserve">Ahorro de suscripciones para varios empleados, y </w:t>
            </w:r>
            <w:r w:rsidR="00BA3A47">
              <w:rPr>
                <w:b/>
                <w:i/>
                <w:iCs/>
                <w:sz w:val="22"/>
                <w:szCs w:val="18"/>
                <w:lang w:val="es-ES"/>
              </w:rPr>
              <w:t>estabilidad y personalización del servicio</w:t>
            </w:r>
          </w:p>
          <w:p w14:paraId="3860F1BB" w14:textId="77777777" w:rsidR="000B6699" w:rsidRPr="00C571B8" w:rsidRDefault="000B6699" w:rsidP="001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18"/>
              </w:rPr>
            </w:pPr>
          </w:p>
        </w:tc>
      </w:tr>
      <w:tr w:rsidR="00DB3A54" w:rsidRPr="00C571B8" w14:paraId="25D4B102" w14:textId="77777777" w:rsidTr="00EA2F33">
        <w:trPr>
          <w:trHeight w:hRule="exact"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3" w:type="dxa"/>
          </w:tcPr>
          <w:p w14:paraId="092A6115" w14:textId="4322547C" w:rsidR="00DB3A54" w:rsidRPr="00C571B8" w:rsidRDefault="00DB3A54" w:rsidP="00111A4A">
            <w:pPr>
              <w:jc w:val="center"/>
              <w:rPr>
                <w:i/>
                <w:iCs/>
                <w:sz w:val="22"/>
                <w:szCs w:val="18"/>
              </w:rPr>
            </w:pPr>
            <w:r w:rsidRPr="00C571B8">
              <w:rPr>
                <w:i/>
                <w:iCs/>
                <w:sz w:val="22"/>
                <w:szCs w:val="18"/>
              </w:rPr>
              <w:t>Costos de Adquisición de la IA</w:t>
            </w:r>
          </w:p>
        </w:tc>
        <w:tc>
          <w:tcPr>
            <w:tcW w:w="4426" w:type="dxa"/>
          </w:tcPr>
          <w:p w14:paraId="39DB1C2D" w14:textId="47F14E44" w:rsidR="00DB3A54" w:rsidRPr="00C571B8" w:rsidRDefault="003B176D" w:rsidP="003B17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/>
                <w:iCs/>
                <w:sz w:val="22"/>
                <w:szCs w:val="18"/>
              </w:rPr>
            </w:pPr>
            <w:r>
              <w:rPr>
                <w:b/>
                <w:i/>
                <w:iCs/>
                <w:sz w:val="22"/>
                <w:szCs w:val="18"/>
              </w:rPr>
              <w:t>No es necesario invertir nada, todo el software es gratuito, salvo Docker desktop, pero tan sólo en caso de que seamos más de 20 empleados, cosa que no se cumple, y puede ser usado por CLI</w:t>
            </w:r>
            <w:r w:rsidR="00EA2F33" w:rsidRPr="00C571B8">
              <w:rPr>
                <w:b/>
                <w:i/>
                <w:iCs/>
                <w:sz w:val="22"/>
                <w:szCs w:val="18"/>
              </w:rPr>
              <w:t xml:space="preserve"> </w:t>
            </w:r>
          </w:p>
        </w:tc>
      </w:tr>
    </w:tbl>
    <w:bookmarkEnd w:id="0"/>
    <w:p w14:paraId="3BBBD64A" w14:textId="5A849FF4" w:rsidR="000112A4" w:rsidRPr="00A316B9" w:rsidRDefault="00AD1EEA" w:rsidP="00AD1EEA">
      <w:pPr>
        <w:pStyle w:val="Titulo1"/>
        <w:numPr>
          <w:ilvl w:val="0"/>
          <w:numId w:val="0"/>
        </w:numPr>
        <w:rPr>
          <w:b/>
          <w:bCs/>
        </w:rPr>
      </w:pPr>
      <w:r w:rsidRPr="00A316B9">
        <w:rPr>
          <w:b/>
          <w:bCs/>
        </w:rPr>
        <w:lastRenderedPageBreak/>
        <w:t>Fase 3. Estrategia de Implementació</w:t>
      </w:r>
      <w:r w:rsidR="001554E4" w:rsidRPr="00A316B9">
        <w:rPr>
          <w:b/>
          <w:bCs/>
        </w:rPr>
        <w:t>n</w:t>
      </w:r>
    </w:p>
    <w:p w14:paraId="1F9C4FA8" w14:textId="162B45B6" w:rsidR="000112A4" w:rsidRPr="00A316B9" w:rsidRDefault="000112A4" w:rsidP="000112A4">
      <w:pPr>
        <w:pStyle w:val="Titulo1"/>
        <w:numPr>
          <w:ilvl w:val="0"/>
          <w:numId w:val="0"/>
        </w:numPr>
        <w:rPr>
          <w:b/>
          <w:bCs/>
        </w:rPr>
      </w:pPr>
      <w:r w:rsidRPr="00A316B9">
        <w:rPr>
          <w:b/>
          <w:bCs/>
        </w:rPr>
        <w:t>Definición de Objetivos y Métricas</w:t>
      </w:r>
    </w:p>
    <w:p w14:paraId="36F9DD01" w14:textId="77777777" w:rsidR="00741237" w:rsidRPr="00C571B8" w:rsidRDefault="00741237">
      <w:pPr>
        <w:pStyle w:val="Titulo1"/>
        <w:numPr>
          <w:ilvl w:val="1"/>
          <w:numId w:val="18"/>
        </w:numPr>
        <w:rPr>
          <w:rFonts w:ascii="Aalto Sans Pro" w:hAnsi="Aalto Sans Pro"/>
          <w:color w:val="595959" w:themeColor="text1" w:themeTint="A6"/>
          <w:sz w:val="24"/>
          <w:szCs w:val="20"/>
        </w:rPr>
      </w:pPr>
      <w:r w:rsidRPr="00C571B8">
        <w:rPr>
          <w:rFonts w:ascii="Aalto Sans Pro" w:hAnsi="Aalto Sans Pro"/>
          <w:color w:val="595959" w:themeColor="text1" w:themeTint="A6"/>
          <w:sz w:val="24"/>
          <w:szCs w:val="20"/>
        </w:rPr>
        <w:t>Completar las tarjetas según el proceso específico elegido.</w:t>
      </w:r>
    </w:p>
    <w:p w14:paraId="2AA03E57" w14:textId="77777777" w:rsidR="00741237" w:rsidRPr="00C571B8" w:rsidRDefault="00741237">
      <w:pPr>
        <w:pStyle w:val="Titulo1"/>
        <w:numPr>
          <w:ilvl w:val="1"/>
          <w:numId w:val="18"/>
        </w:numPr>
        <w:rPr>
          <w:rFonts w:ascii="Aalto Sans Pro" w:hAnsi="Aalto Sans Pro"/>
          <w:color w:val="595959" w:themeColor="text1" w:themeTint="A6"/>
          <w:sz w:val="24"/>
          <w:szCs w:val="20"/>
        </w:rPr>
      </w:pPr>
      <w:r w:rsidRPr="00C571B8">
        <w:rPr>
          <w:rFonts w:ascii="Aalto Sans Pro" w:hAnsi="Aalto Sans Pro"/>
          <w:color w:val="595959" w:themeColor="text1" w:themeTint="A6"/>
          <w:sz w:val="24"/>
          <w:szCs w:val="20"/>
        </w:rPr>
        <w:t>Ajustar o añadir KPIs según sea necesario para reflejar mejor la realidad de su proceso.</w:t>
      </w:r>
    </w:p>
    <w:p w14:paraId="121F4005" w14:textId="5E00F134" w:rsidR="00741237" w:rsidRPr="00C571B8" w:rsidRDefault="00741237">
      <w:pPr>
        <w:pStyle w:val="Titulo1"/>
        <w:numPr>
          <w:ilvl w:val="1"/>
          <w:numId w:val="18"/>
        </w:numPr>
        <w:rPr>
          <w:rFonts w:ascii="Aalto Sans Pro" w:hAnsi="Aalto Sans Pro"/>
          <w:color w:val="595959" w:themeColor="text1" w:themeTint="A6"/>
          <w:sz w:val="24"/>
          <w:szCs w:val="20"/>
        </w:rPr>
      </w:pPr>
      <w:r w:rsidRPr="00C571B8">
        <w:rPr>
          <w:rFonts w:ascii="Aalto Sans Pro" w:hAnsi="Aalto Sans Pro"/>
          <w:color w:val="595959" w:themeColor="text1" w:themeTint="A6"/>
          <w:sz w:val="24"/>
          <w:szCs w:val="20"/>
        </w:rPr>
        <w:t>Mantenga el formato breve y claro para facilitar el seguimiento futuro.</w:t>
      </w:r>
    </w:p>
    <w:p w14:paraId="53EC6A9C" w14:textId="2AB89021" w:rsidR="00741237" w:rsidRPr="00C571B8" w:rsidRDefault="00284C62" w:rsidP="00401557">
      <w:pPr>
        <w:pStyle w:val="Titulo1"/>
        <w:numPr>
          <w:ilvl w:val="0"/>
          <w:numId w:val="0"/>
        </w:numPr>
        <w:rPr>
          <w:rFonts w:ascii="Aalto Sans Pro" w:hAnsi="Aalto Sans Pro"/>
          <w:color w:val="595959" w:themeColor="text1" w:themeTint="A6"/>
          <w:sz w:val="24"/>
          <w:szCs w:val="20"/>
        </w:rPr>
      </w:pPr>
      <w:r w:rsidRPr="00C571B8">
        <w:rPr>
          <w:rFonts w:ascii="Aalto Sans Pro" w:hAnsi="Aalto Sans Pro"/>
          <w:bCs/>
          <w:noProof/>
          <w:color w:val="FFFFFF" w:themeColor="background1"/>
          <w:sz w:val="20"/>
          <w:szCs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774464" behindDoc="1" locked="0" layoutInCell="1" allowOverlap="1" wp14:anchorId="0A401B34" wp14:editId="4E2FF187">
                <wp:simplePos x="0" y="0"/>
                <wp:positionH relativeFrom="column">
                  <wp:posOffset>-11430</wp:posOffset>
                </wp:positionH>
                <wp:positionV relativeFrom="paragraph">
                  <wp:posOffset>721472</wp:posOffset>
                </wp:positionV>
                <wp:extent cx="1211580" cy="1793875"/>
                <wp:effectExtent l="0" t="0" r="7620" b="0"/>
                <wp:wrapNone/>
                <wp:docPr id="165612017" name="Rectángulo: esquinas redondeada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1793875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6DC4629E" id="Rectángulo: esquinas redondeadas 63" o:spid="_x0000_s1026" style="position:absolute;margin-left:-.9pt;margin-top:56.8pt;width:95.4pt;height:141.25pt;z-index:-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" fillcolor="#002060" stroked="f"/>
            </w:pict>
          </mc:Fallback>
        </mc:AlternateContent>
      </w:r>
    </w:p>
    <w:tbl>
      <w:tblPr>
        <w:tblStyle w:val="Tablafinanciera"/>
        <w:tblpPr w:leftFromText="141" w:rightFromText="141" w:vertAnchor="text" w:horzAnchor="margin" w:tblpY="171"/>
        <w:tblOverlap w:val="never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0"/>
        <w:gridCol w:w="2835"/>
      </w:tblGrid>
      <w:tr w:rsidR="00284C62" w:rsidRPr="00C571B8" w14:paraId="24E23EA9" w14:textId="77777777" w:rsidTr="00284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5" w:type="dxa"/>
            <w:gridSpan w:val="2"/>
          </w:tcPr>
          <w:p w14:paraId="6E7F4E0D" w14:textId="0F99D128" w:rsidR="000112A4" w:rsidRPr="00C571B8" w:rsidRDefault="000112A4" w:rsidP="008A1A1B">
            <w:pPr>
              <w:pStyle w:val="Titulo1"/>
              <w:numPr>
                <w:ilvl w:val="0"/>
                <w:numId w:val="0"/>
              </w:numPr>
              <w:spacing w:before="60" w:after="0"/>
              <w:ind w:left="681" w:hanging="539"/>
              <w:jc w:val="center"/>
              <w:rPr>
                <w:rFonts w:ascii="Aalto Sans Pro" w:hAnsi="Aalto Sans Pro"/>
                <w:b/>
                <w:bCs/>
                <w:sz w:val="22"/>
                <w:szCs w:val="22"/>
              </w:rPr>
            </w:pPr>
            <w:r w:rsidRPr="008A1A1B">
              <w:rPr>
                <w:rFonts w:ascii="Aalto Sans Pro" w:hAnsi="Aalto Sans Pro"/>
                <w:b/>
                <w:bCs/>
                <w:noProof/>
                <w:color w:val="FFFFFF" w:themeColor="background1"/>
                <w:sz w:val="14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2416" behindDoc="1" locked="0" layoutInCell="1" allowOverlap="1" wp14:anchorId="7DAF5F7A" wp14:editId="6B905C04">
                      <wp:simplePos x="0" y="0"/>
                      <wp:positionH relativeFrom="column">
                        <wp:posOffset>269533</wp:posOffset>
                      </wp:positionH>
                      <wp:positionV relativeFrom="paragraph">
                        <wp:posOffset>16900</wp:posOffset>
                      </wp:positionV>
                      <wp:extent cx="2541905" cy="261257"/>
                      <wp:effectExtent l="0" t="0" r="10795" b="24765"/>
                      <wp:wrapNone/>
                      <wp:docPr id="1727236120" name="Trapecio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1905" cy="261257"/>
                              </a:xfrm>
                              <a:prstGeom prst="trapezoid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4BB491C" id="Trapecio 65" o:spid="_x0000_s1026" style="position:absolute;margin-left:21.2pt;margin-top:1.35pt;width:200.15pt;height:20.55pt;z-index:-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1905,26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" path="m,261257l65314,,2476591,r65314,261257l,261257xe" fillcolor="#002060" strokecolor="#002060" strokeweight="2pt">
                      <v:path arrowok="t" o:connecttype="custom" o:connectlocs="0,261257;65314,0;2476591,0;2541905,261257;0,261257" o:connectangles="0,0,0,0,0"/>
                    </v:shape>
                  </w:pict>
                </mc:Fallback>
              </mc:AlternateContent>
            </w:r>
            <w:r w:rsidRPr="008A1A1B">
              <w:rPr>
                <w:rFonts w:ascii="Aalto Sans Pro" w:hAnsi="Aalto Sans Pro"/>
                <w:b/>
                <w:bCs/>
                <w:noProof/>
                <w:color w:val="FFFFFF" w:themeColor="background1"/>
                <w:sz w:val="14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3440" behindDoc="1" locked="0" layoutInCell="1" allowOverlap="1" wp14:anchorId="2022C689" wp14:editId="1C26EF8E">
                      <wp:simplePos x="0" y="0"/>
                      <wp:positionH relativeFrom="margin">
                        <wp:posOffset>-4913</wp:posOffset>
                      </wp:positionH>
                      <wp:positionV relativeFrom="paragraph">
                        <wp:posOffset>232940</wp:posOffset>
                      </wp:positionV>
                      <wp:extent cx="3032125" cy="1787825"/>
                      <wp:effectExtent l="57150" t="19050" r="73025" b="98425"/>
                      <wp:wrapNone/>
                      <wp:docPr id="1956714540" name="Rectángulo: esquinas redondeadas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2125" cy="17878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6C5AC881" id="Rectángulo: esquinas redondeadas 64" o:spid="_x0000_s1026" style="position:absolute;margin-left:-.4pt;margin-top:18.35pt;width:238.75pt;height:140.75pt;z-index:-251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" fillcolor="#f2f2f2 [3052]" strokecolor="black [3040]">
                      <v:shadow on="t" color="black" opacity="22937f" origin=",.5" offset="0,.63889mm"/>
                      <w10:wrap anchorx="margin"/>
                    </v:roundrect>
                  </w:pict>
                </mc:Fallback>
              </mc:AlternateContent>
            </w:r>
            <w:r w:rsidRP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 xml:space="preserve">Tarjeta KPI #1: </w:t>
            </w:r>
            <w:r w:rsid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>Evitar</w:t>
            </w:r>
            <w:r w:rsidR="008A1A1B" w:rsidRP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 xml:space="preserve"> filtraciones</w:t>
            </w:r>
          </w:p>
        </w:tc>
      </w:tr>
      <w:tr w:rsidR="00284C62" w:rsidRPr="00C571B8" w14:paraId="279EB83C" w14:textId="77777777" w:rsidTr="00284C62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168AAFA4" w14:textId="24DF06C8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    Objetivo</w:t>
            </w:r>
          </w:p>
        </w:tc>
        <w:tc>
          <w:tcPr>
            <w:tcW w:w="2835" w:type="dxa"/>
          </w:tcPr>
          <w:p w14:paraId="2654AC7D" w14:textId="262DD0F5" w:rsidR="000112A4" w:rsidRDefault="008A1A1B" w:rsidP="008A1A1B">
            <w:pPr>
              <w:pStyle w:val="Titulo1"/>
              <w:numPr>
                <w:ilvl w:val="0"/>
                <w:numId w:val="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>Evitar robo información</w:t>
            </w: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br/>
              <w:t>sensible</w:t>
            </w:r>
          </w:p>
          <w:p w14:paraId="6180DCAD" w14:textId="6CE19D19" w:rsidR="008A1A1B" w:rsidRPr="00C571B8" w:rsidRDefault="008A1A1B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  <w:tr w:rsidR="00284C62" w:rsidRPr="00C571B8" w14:paraId="12FF680C" w14:textId="77777777" w:rsidTr="00284C62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0F0E920B" w14:textId="77777777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Valor inicial</w:t>
            </w:r>
          </w:p>
        </w:tc>
        <w:tc>
          <w:tcPr>
            <w:tcW w:w="2835" w:type="dxa"/>
          </w:tcPr>
          <w:p w14:paraId="3D0564F9" w14:textId="0D0AFA7A" w:rsidR="000112A4" w:rsidRPr="00C571B8" w:rsidRDefault="000112A4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  <w:tr w:rsidR="00284C62" w:rsidRPr="00C571B8" w14:paraId="24F106DD" w14:textId="77777777" w:rsidTr="00284C62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6B4741B0" w14:textId="77777777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Meta propuesta</w:t>
            </w:r>
          </w:p>
        </w:tc>
        <w:tc>
          <w:tcPr>
            <w:tcW w:w="2835" w:type="dxa"/>
          </w:tcPr>
          <w:p w14:paraId="27AFF905" w14:textId="2A588C0E" w:rsidR="000112A4" w:rsidRPr="00C571B8" w:rsidRDefault="000112A4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  <w:tr w:rsidR="00284C62" w:rsidRPr="00C571B8" w14:paraId="7FCD2FCA" w14:textId="77777777" w:rsidTr="00284C62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4DA12227" w14:textId="77777777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    Medición</w:t>
            </w:r>
          </w:p>
        </w:tc>
        <w:tc>
          <w:tcPr>
            <w:tcW w:w="2835" w:type="dxa"/>
          </w:tcPr>
          <w:p w14:paraId="39A81227" w14:textId="3C674445" w:rsidR="000112A4" w:rsidRPr="00C571B8" w:rsidRDefault="000112A4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</w:tbl>
    <w:tbl>
      <w:tblPr>
        <w:tblStyle w:val="Tablafinanciera"/>
        <w:tblpPr w:leftFromText="141" w:rightFromText="141" w:vertAnchor="text" w:horzAnchor="page" w:tblpX="6858" w:tblpY="178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0"/>
        <w:gridCol w:w="2470"/>
      </w:tblGrid>
      <w:tr w:rsidR="000112A4" w:rsidRPr="00C571B8" w14:paraId="44B72BAF" w14:textId="77777777" w:rsidTr="00CB7F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gridSpan w:val="2"/>
          </w:tcPr>
          <w:p w14:paraId="73349EA6" w14:textId="528442FE" w:rsidR="000112A4" w:rsidRPr="00C571B8" w:rsidRDefault="00CB7F75" w:rsidP="008A1A1B">
            <w:pPr>
              <w:pStyle w:val="Titulo1"/>
              <w:numPr>
                <w:ilvl w:val="0"/>
                <w:numId w:val="0"/>
              </w:numPr>
              <w:spacing w:before="60" w:after="0"/>
              <w:ind w:left="681" w:hanging="539"/>
              <w:jc w:val="center"/>
              <w:rPr>
                <w:rFonts w:ascii="Aalto Sans Pro" w:hAnsi="Aalto Sans Pro"/>
                <w:b/>
                <w:bCs/>
                <w:sz w:val="22"/>
                <w:szCs w:val="22"/>
              </w:rPr>
            </w:pPr>
            <w:r w:rsidRPr="008A1A1B">
              <w:rPr>
                <w:rFonts w:ascii="Aalto Sans Pro" w:hAnsi="Aalto Sans Pro"/>
                <w:bCs/>
                <w:noProof/>
                <w:color w:val="FFFFFF" w:themeColor="background1"/>
                <w:sz w:val="16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82656" behindDoc="1" locked="0" layoutInCell="1" allowOverlap="1" wp14:anchorId="7D5E3393" wp14:editId="1E3E3501">
                      <wp:simplePos x="0" y="0"/>
                      <wp:positionH relativeFrom="column">
                        <wp:posOffset>10771</wp:posOffset>
                      </wp:positionH>
                      <wp:positionV relativeFrom="paragraph">
                        <wp:posOffset>243013</wp:posOffset>
                      </wp:positionV>
                      <wp:extent cx="1138687" cy="1793875"/>
                      <wp:effectExtent l="0" t="0" r="4445" b="0"/>
                      <wp:wrapNone/>
                      <wp:docPr id="1972319080" name="Rectángulo: esquinas redondeadas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8687" cy="179387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7E04C12B" id="Rectángulo: esquinas redondeadas 63" o:spid="_x0000_s1026" style="position:absolute;margin-left:.85pt;margin-top:19.15pt;width:89.65pt;height:141.25pt;z-index:-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" fillcolor="#002060" stroked="f"/>
                  </w:pict>
                </mc:Fallback>
              </mc:AlternateContent>
            </w:r>
            <w:r w:rsidR="000112A4" w:rsidRPr="008A1A1B">
              <w:rPr>
                <w:rFonts w:ascii="Aalto Sans Pro" w:hAnsi="Aalto Sans Pro"/>
                <w:b/>
                <w:bCs/>
                <w:noProof/>
                <w:color w:val="FFFFFF" w:themeColor="background1"/>
                <w:sz w:val="14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80608" behindDoc="1" locked="0" layoutInCell="1" allowOverlap="1" wp14:anchorId="6B3A19B9" wp14:editId="27FC7823">
                      <wp:simplePos x="0" y="0"/>
                      <wp:positionH relativeFrom="column">
                        <wp:posOffset>269533</wp:posOffset>
                      </wp:positionH>
                      <wp:positionV relativeFrom="paragraph">
                        <wp:posOffset>16900</wp:posOffset>
                      </wp:positionV>
                      <wp:extent cx="2541905" cy="261257"/>
                      <wp:effectExtent l="0" t="0" r="10795" b="24765"/>
                      <wp:wrapNone/>
                      <wp:docPr id="671901679" name="Trapecio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1905" cy="261257"/>
                              </a:xfrm>
                              <a:prstGeom prst="trapezoid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72115B9" id="Trapecio 65" o:spid="_x0000_s1026" style="position:absolute;margin-left:21.2pt;margin-top:1.35pt;width:200.15pt;height:20.55pt;z-index:-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1905,26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" path="m,261257l65314,,2476591,r65314,261257l,261257xe" fillcolor="#002060" strokecolor="#002060" strokeweight="2pt">
                      <v:path arrowok="t" o:connecttype="custom" o:connectlocs="0,261257;65314,0;2476591,0;2541905,261257;0,261257" o:connectangles="0,0,0,0,0"/>
                    </v:shape>
                  </w:pict>
                </mc:Fallback>
              </mc:AlternateContent>
            </w:r>
            <w:r w:rsidR="000112A4" w:rsidRPr="008A1A1B">
              <w:rPr>
                <w:rFonts w:ascii="Aalto Sans Pro" w:hAnsi="Aalto Sans Pro"/>
                <w:b/>
                <w:bCs/>
                <w:noProof/>
                <w:color w:val="FFFFFF" w:themeColor="background1"/>
                <w:sz w:val="14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81632" behindDoc="1" locked="0" layoutInCell="1" allowOverlap="1" wp14:anchorId="3B5A3E8D" wp14:editId="1B99A82A">
                      <wp:simplePos x="0" y="0"/>
                      <wp:positionH relativeFrom="margin">
                        <wp:posOffset>-4913</wp:posOffset>
                      </wp:positionH>
                      <wp:positionV relativeFrom="paragraph">
                        <wp:posOffset>232940</wp:posOffset>
                      </wp:positionV>
                      <wp:extent cx="3032125" cy="1787825"/>
                      <wp:effectExtent l="57150" t="19050" r="73025" b="98425"/>
                      <wp:wrapNone/>
                      <wp:docPr id="409641852" name="Rectángulo: esquinas redondeadas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2125" cy="17878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658A4708" id="Rectángulo: esquinas redondeadas 64" o:spid="_x0000_s1026" style="position:absolute;margin-left:-.4pt;margin-top:18.35pt;width:238.75pt;height:140.75pt;z-index:-251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" fillcolor="#f2f2f2 [3052]" strokecolor="black [3040]">
                      <v:shadow on="t" color="black" opacity="22937f" origin=",.5" offset="0,.63889mm"/>
                      <w10:wrap anchorx="margin"/>
                    </v:roundrect>
                  </w:pict>
                </mc:Fallback>
              </mc:AlternateContent>
            </w:r>
            <w:r w:rsidR="000112A4" w:rsidRP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>Tarjeta KPI #</w:t>
            </w:r>
            <w:r w:rsidR="00741237" w:rsidRP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>2</w:t>
            </w:r>
            <w:r w:rsidR="000112A4" w:rsidRP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 xml:space="preserve">: </w:t>
            </w:r>
            <w:r w:rsidR="008A1A1B" w:rsidRPr="008A1A1B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4"/>
                <w:szCs w:val="18"/>
              </w:rPr>
              <w:t>Evitar problemas latencia</w:t>
            </w:r>
          </w:p>
        </w:tc>
      </w:tr>
      <w:tr w:rsidR="000112A4" w:rsidRPr="00C571B8" w14:paraId="638B6D70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4213A946" w14:textId="24643749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    Objetivo</w:t>
            </w:r>
          </w:p>
        </w:tc>
        <w:tc>
          <w:tcPr>
            <w:tcW w:w="2470" w:type="dxa"/>
          </w:tcPr>
          <w:p w14:paraId="0751ADF6" w14:textId="768C157F" w:rsidR="000112A4" w:rsidRPr="00C571B8" w:rsidRDefault="008A1A1B" w:rsidP="008A1A1B">
            <w:pPr>
              <w:pStyle w:val="Titulo1"/>
              <w:numPr>
                <w:ilvl w:val="0"/>
                <w:numId w:val="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>Evitar fallos de servicio</w:t>
            </w: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br/>
              <w:t>o conexión</w:t>
            </w:r>
          </w:p>
        </w:tc>
      </w:tr>
      <w:tr w:rsidR="000112A4" w:rsidRPr="00C571B8" w14:paraId="2DEE16A1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76F24EEE" w14:textId="77777777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Valor inicial</w:t>
            </w:r>
          </w:p>
        </w:tc>
        <w:tc>
          <w:tcPr>
            <w:tcW w:w="2470" w:type="dxa"/>
          </w:tcPr>
          <w:p w14:paraId="48CAFA38" w14:textId="0ED39CEA" w:rsidR="000112A4" w:rsidRPr="00C571B8" w:rsidRDefault="000112A4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  <w:tr w:rsidR="000112A4" w:rsidRPr="00C571B8" w14:paraId="5ED835F4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21E6E1A0" w14:textId="77777777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Meta propuesta</w:t>
            </w:r>
          </w:p>
        </w:tc>
        <w:tc>
          <w:tcPr>
            <w:tcW w:w="2470" w:type="dxa"/>
          </w:tcPr>
          <w:p w14:paraId="316A8760" w14:textId="180BACEB" w:rsidR="000112A4" w:rsidRPr="00C571B8" w:rsidRDefault="000112A4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  <w:tr w:rsidR="000112A4" w:rsidRPr="00C571B8" w14:paraId="4A9C5A1E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279AC7CE" w14:textId="77777777" w:rsidR="000112A4" w:rsidRPr="00C571B8" w:rsidRDefault="000112A4" w:rsidP="000112A4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    Medición</w:t>
            </w:r>
          </w:p>
        </w:tc>
        <w:tc>
          <w:tcPr>
            <w:tcW w:w="2470" w:type="dxa"/>
          </w:tcPr>
          <w:p w14:paraId="77EFEE78" w14:textId="1745BD4C" w:rsidR="000112A4" w:rsidRPr="00C571B8" w:rsidRDefault="000112A4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</w:p>
        </w:tc>
      </w:tr>
    </w:tbl>
    <w:p w14:paraId="7D3D3A3D" w14:textId="77777777" w:rsidR="00741237" w:rsidRPr="00C571B8" w:rsidRDefault="00741237" w:rsidP="00AD1EEA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</w:pPr>
    </w:p>
    <w:p w14:paraId="0547297D" w14:textId="77777777" w:rsidR="0059484A" w:rsidRPr="00C571B8" w:rsidRDefault="0059484A" w:rsidP="00AD1EEA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</w:pPr>
    </w:p>
    <w:tbl>
      <w:tblPr>
        <w:tblStyle w:val="Tablafinanciera"/>
        <w:tblpPr w:leftFromText="141" w:rightFromText="141" w:vertAnchor="text" w:horzAnchor="margin" w:tblpY="171"/>
        <w:tblOverlap w:val="never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0"/>
        <w:gridCol w:w="2470"/>
      </w:tblGrid>
      <w:tr w:rsidR="000112A4" w:rsidRPr="00C571B8" w14:paraId="2D2C6BB9" w14:textId="77777777" w:rsidTr="00CB7F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gridSpan w:val="2"/>
          </w:tcPr>
          <w:p w14:paraId="456E2273" w14:textId="6F4E09F9" w:rsidR="000112A4" w:rsidRPr="00C571B8" w:rsidRDefault="00CB7F75" w:rsidP="004B472A">
            <w:pPr>
              <w:pStyle w:val="Titulo1"/>
              <w:numPr>
                <w:ilvl w:val="0"/>
                <w:numId w:val="0"/>
              </w:numPr>
              <w:spacing w:before="60" w:after="0"/>
              <w:ind w:left="681" w:hanging="539"/>
              <w:jc w:val="center"/>
              <w:rPr>
                <w:rFonts w:ascii="Aalto Sans Pro" w:hAnsi="Aalto Sans Pro"/>
                <w:b/>
                <w:bCs/>
                <w:sz w:val="22"/>
                <w:szCs w:val="22"/>
              </w:rPr>
            </w:pPr>
            <w:r w:rsidRPr="00C571B8">
              <w:rPr>
                <w:rFonts w:ascii="Aalto Sans Pro" w:hAnsi="Aalto Sans Pro"/>
                <w:bCs/>
                <w:noProof/>
                <w:color w:val="FFFFFF" w:themeColor="background1"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8560" behindDoc="1" locked="0" layoutInCell="1" allowOverlap="1" wp14:anchorId="75642A6B" wp14:editId="6017236A">
                      <wp:simplePos x="0" y="0"/>
                      <wp:positionH relativeFrom="column">
                        <wp:posOffset>4768</wp:posOffset>
                      </wp:positionH>
                      <wp:positionV relativeFrom="paragraph">
                        <wp:posOffset>225617</wp:posOffset>
                      </wp:positionV>
                      <wp:extent cx="1194328" cy="1793875"/>
                      <wp:effectExtent l="0" t="0" r="6350" b="0"/>
                      <wp:wrapNone/>
                      <wp:docPr id="810658009" name="Rectángulo: esquinas redondeadas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4328" cy="179387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0FEA7609" id="Rectángulo: esquinas redondeadas 63" o:spid="_x0000_s1026" style="position:absolute;margin-left:.4pt;margin-top:17.75pt;width:94.05pt;height:141.25pt;z-index:-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" fillcolor="#002060" stroked="f"/>
                  </w:pict>
                </mc:Fallback>
              </mc:AlternateContent>
            </w:r>
            <w:r w:rsidRPr="00C571B8">
              <w:rPr>
                <w:rFonts w:ascii="Aalto Sans Pro" w:hAnsi="Aalto Sans Pro"/>
                <w:b/>
                <w:bCs/>
                <w:noProof/>
                <w:color w:val="FFFFFF" w:themeColor="background1"/>
                <w:sz w:val="18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7536" behindDoc="1" locked="0" layoutInCell="1" allowOverlap="1" wp14:anchorId="35819D0D" wp14:editId="63D9364F">
                      <wp:simplePos x="0" y="0"/>
                      <wp:positionH relativeFrom="margin">
                        <wp:posOffset>-4445</wp:posOffset>
                      </wp:positionH>
                      <wp:positionV relativeFrom="paragraph">
                        <wp:posOffset>214894</wp:posOffset>
                      </wp:positionV>
                      <wp:extent cx="3032125" cy="1787525"/>
                      <wp:effectExtent l="57150" t="19050" r="73025" b="98425"/>
                      <wp:wrapNone/>
                      <wp:docPr id="1597135594" name="Rectángulo: esquinas redondeadas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2125" cy="17875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2A9F9607" id="Rectángulo: esquinas redondeadas 64" o:spid="_x0000_s1026" style="position:absolute;margin-left:-.35pt;margin-top:16.9pt;width:238.75pt;height:140.75pt;z-index:-251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" fillcolor="#f2f2f2 [3052]" strokecolor="black [3040]">
                      <v:shadow on="t" color="black" opacity="22937f" origin=",.5" offset="0,.63889mm"/>
                      <w10:wrap anchorx="margin"/>
                    </v:roundrect>
                  </w:pict>
                </mc:Fallback>
              </mc:AlternateContent>
            </w:r>
            <w:r w:rsidR="000112A4" w:rsidRPr="00C571B8">
              <w:rPr>
                <w:rFonts w:ascii="Aalto Sans Pro" w:hAnsi="Aalto Sans Pro"/>
                <w:b/>
                <w:bCs/>
                <w:noProof/>
                <w:color w:val="FFFFFF" w:themeColor="background1"/>
                <w:sz w:val="18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6512" behindDoc="1" locked="0" layoutInCell="1" allowOverlap="1" wp14:anchorId="0D015F50" wp14:editId="41EBE07A">
                      <wp:simplePos x="0" y="0"/>
                      <wp:positionH relativeFrom="column">
                        <wp:posOffset>269533</wp:posOffset>
                      </wp:positionH>
                      <wp:positionV relativeFrom="paragraph">
                        <wp:posOffset>16900</wp:posOffset>
                      </wp:positionV>
                      <wp:extent cx="2541905" cy="261257"/>
                      <wp:effectExtent l="0" t="0" r="10795" b="24765"/>
                      <wp:wrapNone/>
                      <wp:docPr id="1477417349" name="Trapecio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1905" cy="261257"/>
                              </a:xfrm>
                              <a:prstGeom prst="trapezoid">
                                <a:avLst/>
                              </a:prstGeom>
                              <a:solidFill>
                                <a:srgbClr val="002060"/>
                              </a:solidFill>
                              <a:ln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D49D448" id="Trapecio 65" o:spid="_x0000_s1026" style="position:absolute;margin-left:21.2pt;margin-top:1.35pt;width:200.15pt;height:20.55pt;z-index:-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1905,26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" path="m,261257l65314,,2476591,r65314,261257l,261257xe" fillcolor="#002060" strokecolor="#002060" strokeweight="2pt">
                      <v:path arrowok="t" o:connecttype="custom" o:connectlocs="0,261257;65314,0;2476591,0;2541905,261257;0,261257" o:connectangles="0,0,0,0,0"/>
                    </v:shape>
                  </w:pict>
                </mc:Fallback>
              </mc:AlternateContent>
            </w:r>
            <w:r w:rsidR="005C1095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8"/>
                <w:szCs w:val="18"/>
              </w:rPr>
              <w:t>Tarjeta KPI #3</w:t>
            </w:r>
            <w:r w:rsidR="000112A4" w:rsidRPr="00C571B8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8"/>
                <w:szCs w:val="18"/>
              </w:rPr>
              <w:t xml:space="preserve">: </w:t>
            </w:r>
            <w:r w:rsidR="004B472A">
              <w:rPr>
                <w:rFonts w:ascii="Aalto Sans Pro" w:hAnsi="Aalto Sans Pro"/>
                <w:b/>
                <w:i/>
                <w:iCs/>
                <w:caps w:val="0"/>
                <w:color w:val="FFFFFF" w:themeColor="background1"/>
                <w:sz w:val="18"/>
                <w:szCs w:val="18"/>
              </w:rPr>
              <w:t>Reducción de costos</w:t>
            </w:r>
          </w:p>
        </w:tc>
      </w:tr>
      <w:tr w:rsidR="000112A4" w:rsidRPr="00C571B8" w14:paraId="2AF88F25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1C2D58CC" w14:textId="2490906C" w:rsidR="000112A4" w:rsidRPr="00C571B8" w:rsidRDefault="000112A4" w:rsidP="000A7FA1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    Objetivo</w:t>
            </w:r>
          </w:p>
        </w:tc>
        <w:tc>
          <w:tcPr>
            <w:tcW w:w="2470" w:type="dxa"/>
          </w:tcPr>
          <w:p w14:paraId="12B4539E" w14:textId="13681A27" w:rsidR="000112A4" w:rsidRPr="00C571B8" w:rsidRDefault="004B472A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 xml:space="preserve">Reducir costo </w:t>
            </w:r>
            <w:r w:rsidR="00CE1A20">
              <w:rPr>
                <w:rFonts w:ascii="Aalto Sans Pro" w:hAnsi="Aalto Sans Pro"/>
                <w:i/>
                <w:iCs/>
                <w:sz w:val="16"/>
                <w:szCs w:val="16"/>
              </w:rPr>
              <w:t xml:space="preserve">en </w:t>
            </w:r>
            <w:r w:rsidR="00CE1A20">
              <w:rPr>
                <w:rFonts w:ascii="Aalto Sans Pro" w:hAnsi="Aalto Sans Pro"/>
                <w:i/>
                <w:iCs/>
                <w:sz w:val="16"/>
                <w:szCs w:val="16"/>
              </w:rPr>
              <w:br/>
            </w: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>suscripciones</w:t>
            </w:r>
          </w:p>
        </w:tc>
      </w:tr>
      <w:tr w:rsidR="000112A4" w:rsidRPr="00C571B8" w14:paraId="14B946A5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1C984181" w14:textId="77777777" w:rsidR="000112A4" w:rsidRPr="00C571B8" w:rsidRDefault="000112A4" w:rsidP="000A7FA1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Valor inicial</w:t>
            </w:r>
          </w:p>
        </w:tc>
        <w:tc>
          <w:tcPr>
            <w:tcW w:w="2470" w:type="dxa"/>
          </w:tcPr>
          <w:p w14:paraId="1815BB25" w14:textId="160E373A" w:rsidR="000112A4" w:rsidRPr="00C571B8" w:rsidRDefault="00CE1A20" w:rsidP="00CE1A20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>2000€/año</w:t>
            </w:r>
          </w:p>
        </w:tc>
      </w:tr>
      <w:tr w:rsidR="000112A4" w:rsidRPr="00C571B8" w14:paraId="06BB1C1B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22D7F75E" w14:textId="77777777" w:rsidR="000112A4" w:rsidRPr="00C571B8" w:rsidRDefault="000112A4" w:rsidP="000A7FA1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Meta propuesta</w:t>
            </w:r>
          </w:p>
        </w:tc>
        <w:tc>
          <w:tcPr>
            <w:tcW w:w="2470" w:type="dxa"/>
          </w:tcPr>
          <w:p w14:paraId="5239994E" w14:textId="34AC2A39" w:rsidR="000112A4" w:rsidRPr="00C571B8" w:rsidRDefault="00CE1A20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>0€ año</w:t>
            </w:r>
          </w:p>
        </w:tc>
      </w:tr>
      <w:tr w:rsidR="000112A4" w:rsidRPr="00C571B8" w14:paraId="6F0E272A" w14:textId="77777777" w:rsidTr="00CB7F75">
        <w:trPr>
          <w:trHeight w:hRule="exact"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0" w:type="dxa"/>
          </w:tcPr>
          <w:p w14:paraId="5331F852" w14:textId="77777777" w:rsidR="000112A4" w:rsidRPr="00C571B8" w:rsidRDefault="000112A4" w:rsidP="000A7FA1">
            <w:pPr>
              <w:pStyle w:val="Titulo1"/>
              <w:numPr>
                <w:ilvl w:val="0"/>
                <w:numId w:val="0"/>
              </w:numPr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</w:pPr>
            <w:r w:rsidRPr="00C571B8">
              <w:rPr>
                <w:rFonts w:ascii="Aalto Sans Pro" w:hAnsi="Aalto Sans Pro"/>
                <w:b w:val="0"/>
                <w:bCs/>
                <w:color w:val="FFFFFF" w:themeColor="background1"/>
                <w:sz w:val="20"/>
                <w:szCs w:val="20"/>
              </w:rPr>
              <w:t xml:space="preserve">              Medición</w:t>
            </w:r>
          </w:p>
        </w:tc>
        <w:tc>
          <w:tcPr>
            <w:tcW w:w="2470" w:type="dxa"/>
          </w:tcPr>
          <w:p w14:paraId="3F104AB0" w14:textId="10F048E1" w:rsidR="000112A4" w:rsidRPr="00C571B8" w:rsidRDefault="00CE1A20" w:rsidP="00AC16CB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i/>
                <w:iCs/>
                <w:sz w:val="16"/>
                <w:szCs w:val="16"/>
              </w:rPr>
            </w:pPr>
            <w:r>
              <w:rPr>
                <w:rFonts w:ascii="Aalto Sans Pro" w:hAnsi="Aalto Sans Pro"/>
                <w:i/>
                <w:iCs/>
                <w:sz w:val="16"/>
                <w:szCs w:val="16"/>
              </w:rPr>
              <w:t>Trimestral</w:t>
            </w:r>
          </w:p>
        </w:tc>
      </w:tr>
    </w:tbl>
    <w:p w14:paraId="5661CA49" w14:textId="0671C89C" w:rsidR="00400776" w:rsidRPr="00C571B8" w:rsidRDefault="00400776" w:rsidP="00AD1EEA">
      <w:pPr>
        <w:pStyle w:val="Titulo1"/>
        <w:numPr>
          <w:ilvl w:val="0"/>
          <w:numId w:val="0"/>
        </w:numPr>
        <w:rPr>
          <w:rFonts w:ascii="Aalto Sans Pro" w:hAnsi="Aalto Sans Pro"/>
        </w:rPr>
      </w:pPr>
    </w:p>
    <w:p w14:paraId="7123B82F" w14:textId="77777777" w:rsidR="00400776" w:rsidRPr="00C571B8" w:rsidRDefault="00400776" w:rsidP="00AD1EEA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</w:pPr>
    </w:p>
    <w:p w14:paraId="642A776E" w14:textId="77777777" w:rsidR="00400776" w:rsidRPr="00C571B8" w:rsidRDefault="00400776" w:rsidP="00AD1EEA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</w:pPr>
    </w:p>
    <w:p w14:paraId="77EA864D" w14:textId="77777777" w:rsidR="00741237" w:rsidRPr="00C571B8" w:rsidRDefault="00741237" w:rsidP="00AD1EEA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</w:pPr>
    </w:p>
    <w:p w14:paraId="04C49EA7" w14:textId="77777777" w:rsidR="00741237" w:rsidRPr="00C571B8" w:rsidRDefault="00741237" w:rsidP="00741237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  <w:sectPr w:rsidR="00741237" w:rsidRPr="00C571B8" w:rsidSect="00F15A25">
          <w:pgSz w:w="11907" w:h="16839" w:code="1"/>
          <w:pgMar w:top="1701" w:right="1514" w:bottom="1701" w:left="1514" w:header="283" w:footer="227" w:gutter="0"/>
          <w:pgNumType w:start="3"/>
          <w:cols w:space="720"/>
          <w:docGrid w:linePitch="360"/>
        </w:sectPr>
      </w:pPr>
    </w:p>
    <w:p w14:paraId="0607314E" w14:textId="351A723C" w:rsidR="00741237" w:rsidRPr="00C571B8" w:rsidRDefault="00C962D8" w:rsidP="00CA3655">
      <w:pPr>
        <w:pStyle w:val="Vietas"/>
        <w:numPr>
          <w:ilvl w:val="0"/>
          <w:numId w:val="0"/>
        </w:numPr>
        <w:sectPr w:rsidR="00741237" w:rsidRPr="00C571B8" w:rsidSect="00BF52E3">
          <w:pgSz w:w="16839" w:h="11907" w:orient="landscape" w:code="1"/>
          <w:pgMar w:top="1514" w:right="1701" w:bottom="1514" w:left="1701" w:header="284" w:footer="227" w:gutter="0"/>
          <w:cols w:space="720"/>
          <w:docGrid w:linePitch="360"/>
        </w:sectPr>
      </w:pPr>
      <w:r w:rsidRPr="00C571B8">
        <w:rPr>
          <w:noProof/>
          <w:lang w:val="es-ES" w:eastAsia="es-ES"/>
        </w:rPr>
        <w:lastRenderedPageBreak/>
        <mc:AlternateContent>
          <mc:Choice Requires="wpg">
            <w:drawing>
              <wp:anchor distT="0" distB="0" distL="114300" distR="114300" simplePos="0" relativeHeight="251801088" behindDoc="0" locked="0" layoutInCell="1" allowOverlap="1" wp14:anchorId="399E5DE1" wp14:editId="76B232F6">
                <wp:simplePos x="0" y="0"/>
                <wp:positionH relativeFrom="column">
                  <wp:posOffset>5082540</wp:posOffset>
                </wp:positionH>
                <wp:positionV relativeFrom="paragraph">
                  <wp:posOffset>3093720</wp:posOffset>
                </wp:positionV>
                <wp:extent cx="1775460" cy="2076450"/>
                <wp:effectExtent l="0" t="0" r="0" b="0"/>
                <wp:wrapNone/>
                <wp:docPr id="253266127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5460" cy="2076450"/>
                          <a:chOff x="-157064" y="-729346"/>
                          <a:chExt cx="2135529" cy="4135245"/>
                        </a:xfrm>
                      </wpg:grpSpPr>
                      <wps:wsp>
                        <wps:cNvPr id="532955041" name="TextBox 111"/>
                        <wps:cNvSpPr txBox="1"/>
                        <wps:spPr>
                          <a:xfrm>
                            <a:off x="-157064" y="-729346"/>
                            <a:ext cx="1470693" cy="166927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EBCFDA" w14:textId="2C7E200B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  <w:r w:rsidRPr="0086284D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>Medición de resultados del piloto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293382888" name="TextBox 112"/>
                        <wps:cNvSpPr txBox="1"/>
                        <wps:spPr>
                          <a:xfrm>
                            <a:off x="-134160" y="399473"/>
                            <a:ext cx="2112625" cy="300642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E42A43" w14:textId="6D72DCC7" w:rsidR="0086284D" w:rsidRPr="001C162E" w:rsidRDefault="006A3C27" w:rsidP="0086284D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Comprobaremos los resultados obtenidos respecto a las herramientas actuales mes a mes y calcularem</w:t>
                              </w:r>
                              <w:r w:rsidR="00A26934"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os el ahorro anual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E5DE1" id="Group 110" o:spid="_x0000_s1033" style="position:absolute;left:0;text-align:left;margin-left:400.2pt;margin-top:243.6pt;width:139.8pt;height:163.5pt;z-index:251801088;mso-width-relative:margin;mso-height-relative:margin" coordorigin="-1570,-7293" coordsize="21355,41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11" o:spid="_x0000_s1034" type="#_x0000_t202" style="position:absolute;left:-1570;top:-7293;width:14706;height:16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" filled="f" stroked="f">
                  <v:textbox inset="0,0,0,0">
                    <w:txbxContent>
                      <w:p w14:paraId="33EBCFDA" w14:textId="2C7E200B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  <w:r w:rsidRPr="0086284D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>Medición de resultados del piloto</w:t>
                        </w:r>
                      </w:p>
                    </w:txbxContent>
                  </v:textbox>
                </v:shape>
                <v:shape id="TextBox 112" o:spid="_x0000_s1035" type="#_x0000_t202" style="position:absolute;left:-1341;top:3994;width:21125;height:30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" filled="f" stroked="f">
                  <v:textbox inset="0,0,0,0">
                    <w:txbxContent>
                      <w:p w14:paraId="05E42A43" w14:textId="6D72DCC7" w:rsidR="0086284D" w:rsidRPr="001C162E" w:rsidRDefault="006A3C27" w:rsidP="0086284D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Comprobaremos los resultados obtenidos respecto a las herramientas actuales mes a mes y calcularem</w:t>
                        </w:r>
                        <w:r w:rsidR="00A26934"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os el ahorro anual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3ED2" w:rsidRPr="00C571B8">
        <w:rPr>
          <w:noProof/>
          <w:lang w:val="es-ES" w:eastAsia="es-ES"/>
        </w:rPr>
        <w:drawing>
          <wp:anchor distT="0" distB="0" distL="114300" distR="114300" simplePos="0" relativeHeight="251792896" behindDoc="0" locked="0" layoutInCell="1" allowOverlap="1" wp14:anchorId="663C901A" wp14:editId="4666415F">
            <wp:simplePos x="0" y="0"/>
            <wp:positionH relativeFrom="column">
              <wp:posOffset>-1080135</wp:posOffset>
            </wp:positionH>
            <wp:positionV relativeFrom="paragraph">
              <wp:posOffset>-397709</wp:posOffset>
            </wp:positionV>
            <wp:extent cx="10706100" cy="6019800"/>
            <wp:effectExtent l="0" t="0" r="0" b="0"/>
            <wp:wrapNone/>
            <wp:docPr id="479795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95957" name="Imagen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7D61"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807232" behindDoc="0" locked="0" layoutInCell="1" allowOverlap="1" wp14:anchorId="0544941F" wp14:editId="1771EC78">
                <wp:simplePos x="0" y="0"/>
                <wp:positionH relativeFrom="column">
                  <wp:posOffset>3921235</wp:posOffset>
                </wp:positionH>
                <wp:positionV relativeFrom="paragraph">
                  <wp:posOffset>119987</wp:posOffset>
                </wp:positionV>
                <wp:extent cx="1756410" cy="1927252"/>
                <wp:effectExtent l="0" t="0" r="0" b="0"/>
                <wp:wrapNone/>
                <wp:docPr id="233893076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6410" cy="1927252"/>
                          <a:chOff x="-185757" y="-571218"/>
                          <a:chExt cx="2112625" cy="3838118"/>
                        </a:xfrm>
                      </wpg:grpSpPr>
                      <wps:wsp>
                        <wps:cNvPr id="243411168" name="TextBox 111"/>
                        <wps:cNvSpPr txBox="1"/>
                        <wps:spPr>
                          <a:xfrm>
                            <a:off x="-176191" y="-571218"/>
                            <a:ext cx="1573284" cy="99298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4DC282" w14:textId="77777777" w:rsidR="007C7D61" w:rsidRPr="007C7D61" w:rsidRDefault="007C7D61" w:rsidP="007C7D61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</w:rPr>
                              </w:pPr>
                              <w:r w:rsidRPr="007C7D61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>Prueba piloto interna</w:t>
                              </w:r>
                            </w:p>
                            <w:p w14:paraId="6F4D6748" w14:textId="6A156843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951338474" name="TextBox 112"/>
                        <wps:cNvSpPr txBox="1"/>
                        <wps:spPr>
                          <a:xfrm>
                            <a:off x="-185757" y="260474"/>
                            <a:ext cx="2112625" cy="300642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0E71EE" w14:textId="4856FBC6" w:rsidR="007C7D61" w:rsidRPr="007C7D61" w:rsidRDefault="00213CB2" w:rsidP="007C7D61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 xml:space="preserve">Instalamos la herramienta en un equipo accesible a todos mediante Zero Tier,y hacemos pruebas para </w:t>
                              </w:r>
                              <w:r w:rsidR="006E7B90"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ver cómo funciona y extender requerimientos</w:t>
                              </w:r>
                            </w:p>
                            <w:p w14:paraId="6EDF8A14" w14:textId="53F32FA9" w:rsidR="0086284D" w:rsidRPr="001C162E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44941F" id="_x0000_s1036" style="position:absolute;left:0;text-align:left;margin-left:308.75pt;margin-top:9.45pt;width:138.3pt;height:151.75pt;z-index:251807232;mso-width-relative:margin;mso-height-relative:margin" coordorigin="-1857,-5712" coordsize="21126,38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">
                <v:shape id="TextBox 111" o:spid="_x0000_s1037" type="#_x0000_t202" style="position:absolute;left:-1761;top:-5712;width:15731;height:9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" filled="f" stroked="f">
                  <v:textbox inset="0,0,0,0">
                    <w:txbxContent>
                      <w:p w14:paraId="524DC282" w14:textId="77777777" w:rsidR="007C7D61" w:rsidRPr="007C7D61" w:rsidRDefault="007C7D61" w:rsidP="007C7D61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</w:rPr>
                        </w:pPr>
                        <w:r w:rsidRPr="007C7D61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>Prueba piloto interna</w:t>
                        </w:r>
                      </w:p>
                      <w:p w14:paraId="6F4D6748" w14:textId="6A156843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Box 112" o:spid="_x0000_s1038" type="#_x0000_t202" style="position:absolute;left:-1857;top:2604;width:21125;height:30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" filled="f" stroked="f">
                  <v:textbox inset="0,0,0,0">
                    <w:txbxContent>
                      <w:p w14:paraId="270E71EE" w14:textId="4856FBC6" w:rsidR="007C7D61" w:rsidRPr="007C7D61" w:rsidRDefault="00213CB2" w:rsidP="007C7D61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 xml:space="preserve">Instalamos la herramienta en un equipo accesible a todos mediante Zero Tier,y hacemos pruebas para </w:t>
                        </w:r>
                        <w:r w:rsidR="006E7B90"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ver cómo funciona y extender requerimientos</w:t>
                        </w:r>
                      </w:p>
                      <w:p w14:paraId="6EDF8A14" w14:textId="53F32FA9" w:rsidR="0086284D" w:rsidRPr="001C162E" w:rsidRDefault="0086284D" w:rsidP="0086284D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C7D61"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809280" behindDoc="0" locked="0" layoutInCell="1" allowOverlap="1" wp14:anchorId="3C598E2D" wp14:editId="2309D09C">
                <wp:simplePos x="0" y="0"/>
                <wp:positionH relativeFrom="column">
                  <wp:posOffset>6292215</wp:posOffset>
                </wp:positionH>
                <wp:positionV relativeFrom="paragraph">
                  <wp:posOffset>124460</wp:posOffset>
                </wp:positionV>
                <wp:extent cx="1757045" cy="1911350"/>
                <wp:effectExtent l="0" t="0" r="0" b="0"/>
                <wp:wrapNone/>
                <wp:docPr id="541332397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7045" cy="1911350"/>
                          <a:chOff x="-157065" y="-602886"/>
                          <a:chExt cx="2112625" cy="3806448"/>
                        </a:xfrm>
                      </wpg:grpSpPr>
                      <wps:wsp>
                        <wps:cNvPr id="2079114463" name="TextBox 111"/>
                        <wps:cNvSpPr txBox="1"/>
                        <wps:spPr>
                          <a:xfrm>
                            <a:off x="-157065" y="-602886"/>
                            <a:ext cx="1534644" cy="99298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9D4C9A" w14:textId="77777777" w:rsidR="007C7D61" w:rsidRPr="007C7D61" w:rsidRDefault="007C7D61" w:rsidP="007C7D61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</w:rPr>
                              </w:pPr>
                              <w:r w:rsidRPr="007C7D61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 xml:space="preserve">Implementación ampliada </w:t>
                              </w:r>
                            </w:p>
                            <w:p w14:paraId="23325757" w14:textId="659A9043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26623466" name="TextBox 112"/>
                        <wps:cNvSpPr txBox="1"/>
                        <wps:spPr>
                          <a:xfrm>
                            <a:off x="-157065" y="197137"/>
                            <a:ext cx="2112625" cy="3006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2447C3" w14:textId="7662F1A7" w:rsidR="0086284D" w:rsidRPr="001C162E" w:rsidRDefault="00A640E6" w:rsidP="0086284D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Una vez testada y aprobada, se instalará de form local en equipos asignados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598E2D" id="_x0000_s1039" style="position:absolute;left:0;text-align:left;margin-left:495.45pt;margin-top:9.8pt;width:138.35pt;height:150.5pt;z-index:251809280;mso-width-relative:margin;mso-height-relative:margin" coordorigin="-1570,-6028" coordsize="21126,3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">
                <v:shape id="TextBox 111" o:spid="_x0000_s1040" type="#_x0000_t202" style="position:absolute;left:-1570;top:-6028;width:15345;height:9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" filled="f" stroked="f">
                  <v:textbox inset="0,0,0,0">
                    <w:txbxContent>
                      <w:p w14:paraId="759D4C9A" w14:textId="77777777" w:rsidR="007C7D61" w:rsidRPr="007C7D61" w:rsidRDefault="007C7D61" w:rsidP="007C7D61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</w:rPr>
                        </w:pPr>
                        <w:r w:rsidRPr="007C7D61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 xml:space="preserve">Implementación ampliada </w:t>
                        </w:r>
                      </w:p>
                      <w:p w14:paraId="23325757" w14:textId="659A9043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Box 112" o:spid="_x0000_s1041" type="#_x0000_t202" style="position:absolute;left:-1570;top:1971;width:21125;height:30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" filled="f" stroked="f">
                  <v:textbox inset="0,0,0,0">
                    <w:txbxContent>
                      <w:p w14:paraId="3E2447C3" w14:textId="7662F1A7" w:rsidR="0086284D" w:rsidRPr="001C162E" w:rsidRDefault="00A640E6" w:rsidP="0086284D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Una vez testada y aprobada, se instalará de form local en equipos asignados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C7D61"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805184" behindDoc="0" locked="0" layoutInCell="1" allowOverlap="1" wp14:anchorId="514CCA3E" wp14:editId="0552C667">
                <wp:simplePos x="0" y="0"/>
                <wp:positionH relativeFrom="column">
                  <wp:posOffset>1567815</wp:posOffset>
                </wp:positionH>
                <wp:positionV relativeFrom="paragraph">
                  <wp:posOffset>124460</wp:posOffset>
                </wp:positionV>
                <wp:extent cx="1757045" cy="1911350"/>
                <wp:effectExtent l="0" t="0" r="0" b="0"/>
                <wp:wrapNone/>
                <wp:docPr id="1830356068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7045" cy="1911350"/>
                          <a:chOff x="-157065" y="-602886"/>
                          <a:chExt cx="2112625" cy="3806448"/>
                        </a:xfrm>
                      </wpg:grpSpPr>
                      <wps:wsp>
                        <wps:cNvPr id="1584303507" name="TextBox 111"/>
                        <wps:cNvSpPr txBox="1"/>
                        <wps:spPr>
                          <a:xfrm>
                            <a:off x="-157065" y="-602886"/>
                            <a:ext cx="1145257" cy="99298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DBFA77" w14:textId="77777777" w:rsidR="007C7D61" w:rsidRPr="007C7D61" w:rsidRDefault="007C7D61" w:rsidP="007C7D61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</w:rPr>
                              </w:pPr>
                              <w:r w:rsidRPr="007C7D61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>Configuración inicial</w:t>
                              </w:r>
                            </w:p>
                            <w:p w14:paraId="27F72A8E" w14:textId="5692ABF7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37360627" name="TextBox 112"/>
                        <wps:cNvSpPr txBox="1"/>
                        <wps:spPr>
                          <a:xfrm>
                            <a:off x="-157065" y="197137"/>
                            <a:ext cx="2112625" cy="3006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CA4631" w14:textId="76E6B5B2" w:rsidR="0086284D" w:rsidRPr="001C162E" w:rsidRDefault="001010EC" w:rsidP="0086284D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Utilizamos Docker para desplegar el entorno y usamos N8N para elaborar respuestas para el chat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4CCA3E" id="_x0000_s1042" style="position:absolute;left:0;text-align:left;margin-left:123.45pt;margin-top:9.8pt;width:138.35pt;height:150.5pt;z-index:251805184;mso-width-relative:margin;mso-height-relative:margin" coordorigin="-1570,-6028" coordsize="21126,3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">
                <v:shape id="TextBox 111" o:spid="_x0000_s1043" type="#_x0000_t202" style="position:absolute;left:-1570;top:-6028;width:11451;height:9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" filled="f" stroked="f">
                  <v:textbox inset="0,0,0,0">
                    <w:txbxContent>
                      <w:p w14:paraId="53DBFA77" w14:textId="77777777" w:rsidR="007C7D61" w:rsidRPr="007C7D61" w:rsidRDefault="007C7D61" w:rsidP="007C7D61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</w:rPr>
                        </w:pPr>
                        <w:r w:rsidRPr="007C7D61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>Configuración inicial</w:t>
                        </w:r>
                      </w:p>
                      <w:p w14:paraId="27F72A8E" w14:textId="5692ABF7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Box 112" o:spid="_x0000_s1044" type="#_x0000_t202" style="position:absolute;left:-1570;top:1971;width:21125;height:30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" filled="f" stroked="f">
                  <v:textbox inset="0,0,0,0">
                    <w:txbxContent>
                      <w:p w14:paraId="0FCA4631" w14:textId="76E6B5B2" w:rsidR="0086284D" w:rsidRPr="001C162E" w:rsidRDefault="001010EC" w:rsidP="0086284D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Utilizamos Docker para desplegar el entorno y usamos N8N para elaborar respuestas para el chat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C7D61"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803136" behindDoc="0" locked="0" layoutInCell="1" allowOverlap="1" wp14:anchorId="0990C646" wp14:editId="529D46CE">
                <wp:simplePos x="0" y="0"/>
                <wp:positionH relativeFrom="column">
                  <wp:posOffset>7454265</wp:posOffset>
                </wp:positionH>
                <wp:positionV relativeFrom="paragraph">
                  <wp:posOffset>3331210</wp:posOffset>
                </wp:positionV>
                <wp:extent cx="1756535" cy="1854200"/>
                <wp:effectExtent l="0" t="0" r="0" b="0"/>
                <wp:wrapNone/>
                <wp:docPr id="250425231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6535" cy="1854200"/>
                          <a:chOff x="-126516" y="-236152"/>
                          <a:chExt cx="2112626" cy="3692629"/>
                        </a:xfrm>
                      </wpg:grpSpPr>
                      <wps:wsp>
                        <wps:cNvPr id="149813958" name="TextBox 111"/>
                        <wps:cNvSpPr txBox="1"/>
                        <wps:spPr>
                          <a:xfrm>
                            <a:off x="-118879" y="-236152"/>
                            <a:ext cx="1542733" cy="992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87920F" w14:textId="77777777" w:rsidR="007C7D61" w:rsidRPr="007C7D61" w:rsidRDefault="007C7D61" w:rsidP="007C7D61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</w:rPr>
                              </w:pPr>
                              <w:r w:rsidRPr="007C7D61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>Gestión del cambio y seguimiento</w:t>
                              </w:r>
                            </w:p>
                            <w:p w14:paraId="37C81917" w14:textId="26CF7350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701218121" name="TextBox 112"/>
                        <wps:cNvSpPr txBox="1"/>
                        <wps:spPr>
                          <a:xfrm>
                            <a:off x="-126516" y="450053"/>
                            <a:ext cx="2112626" cy="300642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DBB098" w14:textId="77777777" w:rsidR="009F56BB" w:rsidRDefault="009F56BB" w:rsidP="007C7D61">
                              <w:pPr>
                                <w:spacing w:before="0" w:after="0"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</w:p>
                            <w:p w14:paraId="082374FD" w14:textId="346E2867" w:rsidR="0086284D" w:rsidRPr="001C162E" w:rsidRDefault="009F56BB" w:rsidP="00A36DEA">
                              <w:pPr>
                                <w:spacing w:before="0" w:after="0"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Realizaremos reuniones con los departamentos y haremos peticiones relacionadas con su actividad para promover la adopción de la herramienta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90C646" id="_x0000_s1045" style="position:absolute;left:0;text-align:left;margin-left:586.95pt;margin-top:262.3pt;width:138.3pt;height:146pt;z-index:251803136;mso-width-relative:margin;mso-height-relative:margin" coordorigin="-1265,-2361" coordsize="21126,36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">
                <v:shape id="TextBox 111" o:spid="_x0000_s1046" type="#_x0000_t202" style="position:absolute;left:-1188;top:-2361;width:15426;height:9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" filled="f" stroked="f">
                  <v:textbox inset="0,0,0,0">
                    <w:txbxContent>
                      <w:p w14:paraId="7F87920F" w14:textId="77777777" w:rsidR="007C7D61" w:rsidRPr="007C7D61" w:rsidRDefault="007C7D61" w:rsidP="007C7D61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</w:rPr>
                        </w:pPr>
                        <w:r w:rsidRPr="007C7D61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>Gestión del cambio y seguimiento</w:t>
                        </w:r>
                      </w:p>
                      <w:p w14:paraId="37C81917" w14:textId="26CF7350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Box 112" o:spid="_x0000_s1047" type="#_x0000_t202" style="position:absolute;left:-1265;top:4500;width:21126;height:30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" filled="f" stroked="f">
                  <v:textbox inset="0,0,0,0">
                    <w:txbxContent>
                      <w:p w14:paraId="1CDBB098" w14:textId="77777777" w:rsidR="009F56BB" w:rsidRDefault="009F56BB" w:rsidP="007C7D61">
                        <w:pPr>
                          <w:spacing w:before="0" w:after="0"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</w:p>
                      <w:p w14:paraId="082374FD" w14:textId="346E2867" w:rsidR="0086284D" w:rsidRPr="001C162E" w:rsidRDefault="009F56BB" w:rsidP="00A36DEA">
                        <w:pPr>
                          <w:spacing w:before="0" w:after="0"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Realizaremos reuniones con los departamentos y haremos peticiones relacionadas con su actividad para promover la adopción de la herramienta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284D"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99040" behindDoc="0" locked="0" layoutInCell="1" allowOverlap="1" wp14:anchorId="7B874626" wp14:editId="640EF036">
                <wp:simplePos x="0" y="0"/>
                <wp:positionH relativeFrom="column">
                  <wp:posOffset>2729865</wp:posOffset>
                </wp:positionH>
                <wp:positionV relativeFrom="paragraph">
                  <wp:posOffset>3210560</wp:posOffset>
                </wp:positionV>
                <wp:extent cx="1757045" cy="1911350"/>
                <wp:effectExtent l="0" t="0" r="0" b="0"/>
                <wp:wrapNone/>
                <wp:docPr id="25700895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7045" cy="1911350"/>
                          <a:chOff x="-157065" y="-602886"/>
                          <a:chExt cx="2112625" cy="3806448"/>
                        </a:xfrm>
                      </wpg:grpSpPr>
                      <wps:wsp>
                        <wps:cNvPr id="1328063267" name="TextBox 111"/>
                        <wps:cNvSpPr txBox="1"/>
                        <wps:spPr>
                          <a:xfrm>
                            <a:off x="-157065" y="-602886"/>
                            <a:ext cx="1000191" cy="99298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A1CAF6" w14:textId="5BF39840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  <w:r w:rsidRPr="0086284D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>Capacitación inicial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132091832" name="TextBox 112"/>
                        <wps:cNvSpPr txBox="1"/>
                        <wps:spPr>
                          <a:xfrm>
                            <a:off x="-157065" y="197137"/>
                            <a:ext cx="2112625" cy="3006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60566E" w14:textId="366B6DB8" w:rsidR="0086284D" w:rsidRPr="001C162E" w:rsidRDefault="00213CB2" w:rsidP="0086284D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 xml:space="preserve">El media hora podemos hacer una muestra de </w:t>
                              </w:r>
                              <w:r w:rsidR="001F0208"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funcionamiento del chat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74626" id="_x0000_s1048" style="position:absolute;left:0;text-align:left;margin-left:214.95pt;margin-top:252.8pt;width:138.35pt;height:150.5pt;z-index:251799040;mso-width-relative:margin;mso-height-relative:margin" coordorigin="-1570,-6028" coordsize="21126,3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">
                <v:shape id="TextBox 111" o:spid="_x0000_s1049" type="#_x0000_t202" style="position:absolute;left:-1570;top:-6028;width:10001;height:9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" filled="f" stroked="f">
                  <v:textbox inset="0,0,0,0">
                    <w:txbxContent>
                      <w:p w14:paraId="67A1CAF6" w14:textId="5BF39840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  <w:r w:rsidRPr="0086284D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>Capacitación inicial</w:t>
                        </w:r>
                      </w:p>
                    </w:txbxContent>
                  </v:textbox>
                </v:shape>
                <v:shape id="TextBox 112" o:spid="_x0000_s1050" type="#_x0000_t202" style="position:absolute;left:-1570;top:1971;width:21125;height:30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" filled="f" stroked="f">
                  <v:textbox inset="0,0,0,0">
                    <w:txbxContent>
                      <w:p w14:paraId="6660566E" w14:textId="366B6DB8" w:rsidR="0086284D" w:rsidRPr="001C162E" w:rsidRDefault="00213CB2" w:rsidP="0086284D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 xml:space="preserve">El media hora podemos hacer una muestra de </w:t>
                        </w:r>
                        <w:r w:rsidR="001F0208"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funcionamiento del chat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284D" w:rsidRPr="00C571B8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96992" behindDoc="0" locked="0" layoutInCell="1" allowOverlap="1" wp14:anchorId="764745D9" wp14:editId="313F0EFB">
                <wp:simplePos x="0" y="0"/>
                <wp:positionH relativeFrom="column">
                  <wp:posOffset>362717</wp:posOffset>
                </wp:positionH>
                <wp:positionV relativeFrom="paragraph">
                  <wp:posOffset>3194974</wp:posOffset>
                </wp:positionV>
                <wp:extent cx="1802662" cy="1911929"/>
                <wp:effectExtent l="0" t="0" r="0" b="0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2662" cy="1911929"/>
                          <a:chOff x="-157065" y="-602886"/>
                          <a:chExt cx="2167466" cy="3806448"/>
                        </a:xfrm>
                      </wpg:grpSpPr>
                      <wps:wsp>
                        <wps:cNvPr id="1228453434" name="TextBox 111"/>
                        <wps:cNvSpPr txBox="1"/>
                        <wps:spPr>
                          <a:xfrm>
                            <a:off x="-157065" y="-602886"/>
                            <a:ext cx="2167466" cy="99298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7DB8CA" w14:textId="77777777" w:rsidR="0086284D" w:rsidRPr="0086284D" w:rsidRDefault="0086284D" w:rsidP="0086284D">
                              <w:pPr>
                                <w:spacing w:line="240" w:lineRule="auto"/>
                                <w:jc w:val="left"/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</w:pPr>
                              <w:r w:rsidRPr="0086284D">
                                <w:rPr>
                                  <w:rFonts w:ascii="Aalto Sans Pro Black" w:eastAsia="Aalto Sans Pro 1 Heavy" w:hAnsi="Aalto Sans Pro Black" w:cs="Aalto Sans Pro 1 Heavy"/>
                                  <w:b/>
                                  <w:bCs/>
                                  <w:color w:val="0E1B2E"/>
                                  <w:kern w:val="24"/>
                                  <w:szCs w:val="27"/>
                                  <w:lang w:val="en-US"/>
                                </w:rPr>
                                <w:t>Definición de requerimientos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51275082" name="TextBox 112"/>
                        <wps:cNvSpPr txBox="1"/>
                        <wps:spPr>
                          <a:xfrm>
                            <a:off x="-157065" y="197137"/>
                            <a:ext cx="2112625" cy="3006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070CFA" w14:textId="613E1B9C" w:rsidR="0086284D" w:rsidRPr="001C162E" w:rsidRDefault="00FF6434" w:rsidP="0086284D">
                              <w:pPr>
                                <w:spacing w:line="240" w:lineRule="auto"/>
                                <w:jc w:val="left"/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eastAsia="Aalto Sans Pro 1" w:cs="Aalto Sans Pro 1"/>
                                  <w:color w:val="0E1B2E"/>
                                  <w:kern w:val="24"/>
                                  <w:sz w:val="17"/>
                                  <w:szCs w:val="17"/>
                                </w:rPr>
                                <w:t>Para implementar el chat no necesitamos ninguna licencia, tan sólo preparar un docker compose adecuado con las herramientas necesarias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745D9" id="_x0000_s1051" style="position:absolute;left:0;text-align:left;margin-left:28.55pt;margin-top:251.55pt;width:141.95pt;height:150.55pt;z-index:251796992;mso-width-relative:margin;mso-height-relative:margin" coordorigin="-1570,-6028" coordsize="21674,3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">
                <v:shape id="TextBox 111" o:spid="_x0000_s1052" type="#_x0000_t202" style="position:absolute;left:-1570;top:-6028;width:21674;height:9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" filled="f" stroked="f">
                  <v:textbox inset="0,0,0,0">
                    <w:txbxContent>
                      <w:p w14:paraId="3B7DB8CA" w14:textId="77777777" w:rsidR="0086284D" w:rsidRPr="0086284D" w:rsidRDefault="0086284D" w:rsidP="0086284D">
                        <w:pPr>
                          <w:spacing w:line="240" w:lineRule="auto"/>
                          <w:jc w:val="left"/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</w:pPr>
                        <w:r w:rsidRPr="0086284D">
                          <w:rPr>
                            <w:rFonts w:ascii="Aalto Sans Pro Black" w:eastAsia="Aalto Sans Pro 1 Heavy" w:hAnsi="Aalto Sans Pro Black" w:cs="Aalto Sans Pro 1 Heavy"/>
                            <w:b/>
                            <w:bCs/>
                            <w:color w:val="0E1B2E"/>
                            <w:kern w:val="24"/>
                            <w:szCs w:val="27"/>
                            <w:lang w:val="en-US"/>
                          </w:rPr>
                          <w:t>Definición de requerimientos</w:t>
                        </w:r>
                      </w:p>
                    </w:txbxContent>
                  </v:textbox>
                </v:shape>
                <v:shape id="TextBox 112" o:spid="_x0000_s1053" type="#_x0000_t202" style="position:absolute;left:-1570;top:1971;width:21125;height:30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" filled="f" stroked="f">
                  <v:textbox inset="0,0,0,0">
                    <w:txbxContent>
                      <w:p w14:paraId="2D070CFA" w14:textId="613E1B9C" w:rsidR="0086284D" w:rsidRPr="001C162E" w:rsidRDefault="00FF6434" w:rsidP="0086284D">
                        <w:pPr>
                          <w:spacing w:line="240" w:lineRule="auto"/>
                          <w:jc w:val="left"/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eastAsia="Aalto Sans Pro 1" w:cs="Aalto Sans Pro 1"/>
                            <w:color w:val="0E1B2E"/>
                            <w:kern w:val="24"/>
                            <w:sz w:val="17"/>
                            <w:szCs w:val="17"/>
                          </w:rPr>
                          <w:t>Para implementar el chat no necesitamos ninguna licencia, tan sólo preparar un docker compose adecuado con las herramientas necesarias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6D0035" w14:textId="6CC75F5E" w:rsidR="00F53ED2" w:rsidRPr="00C571B8" w:rsidRDefault="007157B2" w:rsidP="00F53ED2">
      <w:pPr>
        <w:pStyle w:val="Titulo1"/>
        <w:numPr>
          <w:ilvl w:val="0"/>
          <w:numId w:val="0"/>
        </w:numPr>
        <w:ind w:left="680"/>
        <w:rPr>
          <w:rFonts w:ascii="Aalto Sans Pro" w:hAnsi="Aalto Sans Pro"/>
          <w:b/>
          <w:bCs/>
        </w:rPr>
      </w:pPr>
      <w:r w:rsidRPr="00C571B8">
        <w:rPr>
          <w:rFonts w:ascii="Aalto Sans Pro" w:hAnsi="Aalto Sans Pro"/>
          <w:b/>
          <w:bCs/>
          <w:noProof/>
          <w:lang w:val="es-ES" w:eastAsia="es-ES"/>
        </w:rPr>
        <w:lastRenderedPageBreak/>
        <w:drawing>
          <wp:anchor distT="0" distB="0" distL="114300" distR="114300" simplePos="0" relativeHeight="251831808" behindDoc="1" locked="0" layoutInCell="1" allowOverlap="1" wp14:anchorId="32D7DA65" wp14:editId="711F6BAE">
            <wp:simplePos x="0" y="0"/>
            <wp:positionH relativeFrom="page">
              <wp:align>right</wp:align>
            </wp:positionH>
            <wp:positionV relativeFrom="paragraph">
              <wp:posOffset>-82616</wp:posOffset>
            </wp:positionV>
            <wp:extent cx="10818495" cy="5690096"/>
            <wp:effectExtent l="0" t="0" r="1905" b="6350"/>
            <wp:wrapNone/>
            <wp:docPr id="548579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9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818495" cy="5690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B7C38" w14:textId="66983E2D" w:rsidR="00F53ED2" w:rsidRPr="00C571B8" w:rsidRDefault="00FA24F4" w:rsidP="00FA24F4">
      <w:pPr>
        <w:pStyle w:val="Titulo1"/>
        <w:numPr>
          <w:ilvl w:val="0"/>
          <w:numId w:val="0"/>
        </w:numPr>
        <w:tabs>
          <w:tab w:val="left" w:pos="1635"/>
        </w:tabs>
        <w:ind w:left="680"/>
        <w:rPr>
          <w:rFonts w:ascii="Aalto Sans Pro" w:hAnsi="Aalto Sans Pro"/>
          <w:b/>
          <w:bCs/>
        </w:rPr>
      </w:pPr>
      <w:r w:rsidRPr="00C571B8">
        <w:rPr>
          <w:rFonts w:ascii="Aalto Sans Pro" w:hAnsi="Aalto Sans Pro"/>
          <w:b/>
          <w:bCs/>
        </w:rPr>
        <w:tab/>
      </w:r>
    </w:p>
    <w:p w14:paraId="4353FE74" w14:textId="799641A0" w:rsidR="00F53ED2" w:rsidRPr="00C571B8" w:rsidRDefault="00FA24F4" w:rsidP="00FA24F4">
      <w:pPr>
        <w:pStyle w:val="Titulo1"/>
        <w:numPr>
          <w:ilvl w:val="0"/>
          <w:numId w:val="0"/>
        </w:numPr>
        <w:tabs>
          <w:tab w:val="left" w:pos="3975"/>
        </w:tabs>
        <w:rPr>
          <w:rFonts w:ascii="Aalto Sans Pro" w:hAnsi="Aalto Sans Pro"/>
          <w:b/>
          <w:bCs/>
        </w:rPr>
      </w:pPr>
      <w:r w:rsidRPr="00C571B8">
        <w:rPr>
          <w:rFonts w:ascii="Aalto Sans Pro" w:hAnsi="Aalto Sans Pro"/>
          <w:b/>
          <w:bCs/>
        </w:rPr>
        <w:tab/>
      </w:r>
    </w:p>
    <w:p w14:paraId="53570CA1" w14:textId="3A174853" w:rsidR="00F53ED2" w:rsidRPr="00C571B8" w:rsidRDefault="00F53ED2" w:rsidP="00F53ED2">
      <w:pPr>
        <w:pStyle w:val="Titulo1"/>
        <w:numPr>
          <w:ilvl w:val="0"/>
          <w:numId w:val="0"/>
        </w:numPr>
        <w:ind w:left="680"/>
        <w:rPr>
          <w:rFonts w:ascii="Aalto Sans Pro" w:hAnsi="Aalto Sans Pro"/>
          <w:b/>
          <w:bCs/>
        </w:rPr>
      </w:pPr>
    </w:p>
    <w:tbl>
      <w:tblPr>
        <w:tblStyle w:val="Tablafinanciera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9179"/>
      </w:tblGrid>
      <w:tr w:rsidR="001F4E59" w:rsidRPr="00C571B8" w14:paraId="2F9036DB" w14:textId="77777777" w:rsidTr="00AC16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shd w:val="clear" w:color="auto" w:fill="002060"/>
          </w:tcPr>
          <w:p w14:paraId="2B73514A" w14:textId="65B6D3F8" w:rsidR="001F4E59" w:rsidRPr="00C571B8" w:rsidRDefault="001F4E59" w:rsidP="001F4E59">
            <w:pPr>
              <w:jc w:val="center"/>
              <w:rPr>
                <w:color w:val="FFFFFF" w:themeColor="background1"/>
                <w:sz w:val="22"/>
                <w:szCs w:val="18"/>
              </w:rPr>
            </w:pPr>
            <w:r w:rsidRPr="00C571B8">
              <w:rPr>
                <w:caps w:val="0"/>
                <w:color w:val="FFFFFF" w:themeColor="background1"/>
                <w:sz w:val="40"/>
                <w:szCs w:val="32"/>
              </w:rPr>
              <w:t xml:space="preserve">Aspecto </w:t>
            </w:r>
          </w:p>
        </w:tc>
        <w:tc>
          <w:tcPr>
            <w:tcW w:w="9179" w:type="dxa"/>
            <w:shd w:val="clear" w:color="auto" w:fill="002060"/>
          </w:tcPr>
          <w:p w14:paraId="02025C01" w14:textId="070B63E9" w:rsidR="001F4E59" w:rsidRPr="00C571B8" w:rsidRDefault="001F4E59" w:rsidP="001F4E59">
            <w:pPr>
              <w:pStyle w:val="Titulo1"/>
              <w:numPr>
                <w:ilvl w:val="0"/>
                <w:numId w:val="0"/>
              </w:num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b/>
                <w:bCs/>
                <w:color w:val="FFFFFF" w:themeColor="background1"/>
              </w:rPr>
            </w:pPr>
            <w:r w:rsidRPr="00C571B8">
              <w:rPr>
                <w:rFonts w:ascii="Aalto Sans Pro" w:hAnsi="Aalto Sans Pro"/>
                <w:caps w:val="0"/>
                <w:color w:val="FFFFFF" w:themeColor="background1"/>
                <w:sz w:val="40"/>
              </w:rPr>
              <w:t>Tu respuesta (Complétala aquí)</w:t>
            </w:r>
          </w:p>
        </w:tc>
      </w:tr>
      <w:tr w:rsidR="001F4E59" w:rsidRPr="00C571B8" w14:paraId="0E97608C" w14:textId="77777777" w:rsidTr="00AC16CB">
        <w:trPr>
          <w:trHeight w:hRule="exact"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shd w:val="clear" w:color="auto" w:fill="FFFFFF" w:themeFill="background1"/>
          </w:tcPr>
          <w:p w14:paraId="4A9534A5" w14:textId="281CAF98" w:rsidR="001F4E59" w:rsidRPr="00C571B8" w:rsidRDefault="001F4E59" w:rsidP="001F4E59">
            <w:pPr>
              <w:pStyle w:val="Titulo1"/>
              <w:numPr>
                <w:ilvl w:val="0"/>
                <w:numId w:val="0"/>
              </w:numPr>
              <w:jc w:val="center"/>
              <w:rPr>
                <w:rFonts w:ascii="Aalto Sans Pro" w:hAnsi="Aalto Sans Pro"/>
                <w:b w:val="0"/>
                <w:bCs/>
                <w:color w:val="000000" w:themeColor="text1"/>
              </w:rPr>
            </w:pPr>
            <w:r w:rsidRPr="00C571B8">
              <w:rPr>
                <w:rFonts w:ascii="Aalto Sans Pro" w:hAnsi="Aalto Sans Pro"/>
                <w:b w:val="0"/>
                <w:bCs/>
                <w:caps/>
                <w:color w:val="000000" w:themeColor="text1"/>
                <w:szCs w:val="24"/>
              </w:rPr>
              <w:t>A</w:t>
            </w:r>
            <w:r w:rsidRPr="00C571B8">
              <w:rPr>
                <w:rFonts w:ascii="Aalto Sans Pro" w:hAnsi="Aalto Sans Pro"/>
                <w:b w:val="0"/>
                <w:bCs/>
                <w:color w:val="000000" w:themeColor="text1"/>
                <w:szCs w:val="24"/>
              </w:rPr>
              <w:t>ctividad o formato</w:t>
            </w:r>
          </w:p>
        </w:tc>
        <w:tc>
          <w:tcPr>
            <w:tcW w:w="9179" w:type="dxa"/>
            <w:shd w:val="clear" w:color="auto" w:fill="FFFFFF" w:themeFill="background1"/>
          </w:tcPr>
          <w:p w14:paraId="59117A8D" w14:textId="51519589" w:rsidR="001F4E59" w:rsidRPr="00C571B8" w:rsidRDefault="009757D0" w:rsidP="00D97B1C">
            <w:pPr>
              <w:pStyle w:val="Titulo1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bCs/>
                <w:color w:val="000000" w:themeColor="text1"/>
              </w:rPr>
            </w:pPr>
            <w:r>
              <w:rPr>
                <w:rFonts w:ascii="Aalto Sans Pro" w:hAnsi="Aalto Sans Pro"/>
                <w:bCs/>
                <w:color w:val="000000" w:themeColor="text1"/>
              </w:rPr>
              <w:t>Reunión con miembros de departamentos</w:t>
            </w:r>
          </w:p>
        </w:tc>
      </w:tr>
      <w:tr w:rsidR="001F4E59" w:rsidRPr="00C571B8" w14:paraId="7107B1A1" w14:textId="77777777" w:rsidTr="00AC16CB">
        <w:trPr>
          <w:trHeight w:hRule="exact"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shd w:val="clear" w:color="auto" w:fill="FFFFFF" w:themeFill="background1"/>
          </w:tcPr>
          <w:p w14:paraId="605F8EDC" w14:textId="713FDBFB" w:rsidR="001F4E59" w:rsidRPr="00C571B8" w:rsidRDefault="001F4E59" w:rsidP="001F4E59">
            <w:pPr>
              <w:pStyle w:val="Titulo1"/>
              <w:numPr>
                <w:ilvl w:val="0"/>
                <w:numId w:val="0"/>
              </w:numPr>
              <w:jc w:val="center"/>
              <w:rPr>
                <w:rFonts w:ascii="Aalto Sans Pro" w:hAnsi="Aalto Sans Pro"/>
                <w:b w:val="0"/>
                <w:bCs/>
                <w:color w:val="000000" w:themeColor="text1"/>
              </w:rPr>
            </w:pPr>
            <w:r w:rsidRPr="00C571B8">
              <w:rPr>
                <w:rFonts w:ascii="Aalto Sans Pro" w:hAnsi="Aalto Sans Pro"/>
                <w:b w:val="0"/>
                <w:bCs/>
                <w:caps/>
                <w:color w:val="000000" w:themeColor="text1"/>
                <w:szCs w:val="24"/>
              </w:rPr>
              <w:t>C</w:t>
            </w:r>
            <w:r w:rsidRPr="00C571B8">
              <w:rPr>
                <w:rFonts w:ascii="Aalto Sans Pro" w:hAnsi="Aalto Sans Pro"/>
                <w:b w:val="0"/>
                <w:bCs/>
                <w:color w:val="000000" w:themeColor="text1"/>
                <w:szCs w:val="24"/>
              </w:rPr>
              <w:t>ontenido clave</w:t>
            </w:r>
          </w:p>
        </w:tc>
        <w:tc>
          <w:tcPr>
            <w:tcW w:w="9179" w:type="dxa"/>
            <w:shd w:val="clear" w:color="auto" w:fill="FFFFFF" w:themeFill="background1"/>
          </w:tcPr>
          <w:p w14:paraId="4CF86A02" w14:textId="3F184CB8" w:rsidR="001F4E59" w:rsidRPr="00C571B8" w:rsidRDefault="009757D0" w:rsidP="00C11177">
            <w:pPr>
              <w:pStyle w:val="Titulo1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bCs/>
                <w:color w:val="000000" w:themeColor="text1"/>
              </w:rPr>
            </w:pPr>
            <w:r w:rsidRPr="00C11177">
              <w:rPr>
                <w:rFonts w:ascii="Aalto Sans Pro" w:hAnsi="Aalto Sans Pro"/>
                <w:bCs/>
                <w:color w:val="000000" w:themeColor="text1"/>
                <w:sz w:val="26"/>
              </w:rPr>
              <w:t>Instalación</w:t>
            </w:r>
            <w:r w:rsidR="00C11177">
              <w:rPr>
                <w:rFonts w:ascii="Aalto Sans Pro" w:hAnsi="Aalto Sans Pro"/>
                <w:bCs/>
                <w:color w:val="000000" w:themeColor="text1"/>
                <w:sz w:val="26"/>
              </w:rPr>
              <w:t>,</w:t>
            </w:r>
            <w:r w:rsidR="001C4176" w:rsidRPr="00C11177">
              <w:rPr>
                <w:rFonts w:ascii="Aalto Sans Pro" w:hAnsi="Aalto Sans Pro"/>
                <w:bCs/>
                <w:color w:val="000000" w:themeColor="text1"/>
                <w:sz w:val="26"/>
              </w:rPr>
              <w:t xml:space="preserve"> configur</w:t>
            </w:r>
            <w:r w:rsidRPr="00C11177">
              <w:rPr>
                <w:rFonts w:ascii="Aalto Sans Pro" w:hAnsi="Aalto Sans Pro"/>
                <w:bCs/>
                <w:color w:val="000000" w:themeColor="text1"/>
                <w:sz w:val="26"/>
              </w:rPr>
              <w:t>aci</w:t>
            </w:r>
            <w:r w:rsidR="00C11177">
              <w:rPr>
                <w:rFonts w:ascii="Aalto Sans Pro" w:hAnsi="Aalto Sans Pro"/>
                <w:bCs/>
                <w:color w:val="000000" w:themeColor="text1"/>
                <w:sz w:val="26"/>
              </w:rPr>
              <w:t xml:space="preserve">ón, y </w:t>
            </w:r>
            <w:r w:rsidRPr="00C11177">
              <w:rPr>
                <w:rFonts w:ascii="Aalto Sans Pro" w:hAnsi="Aalto Sans Pro"/>
                <w:bCs/>
                <w:color w:val="000000" w:themeColor="text1"/>
                <w:sz w:val="26"/>
              </w:rPr>
              <w:t>uso de chat IA autoalojado</w:t>
            </w:r>
          </w:p>
        </w:tc>
      </w:tr>
      <w:tr w:rsidR="001F4E59" w:rsidRPr="00C571B8" w14:paraId="519C96D6" w14:textId="77777777" w:rsidTr="00AC16CB">
        <w:trPr>
          <w:trHeight w:hRule="exact"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shd w:val="clear" w:color="auto" w:fill="FFFFFF" w:themeFill="background1"/>
          </w:tcPr>
          <w:p w14:paraId="4F3664B3" w14:textId="33A90F22" w:rsidR="001F4E59" w:rsidRPr="00C571B8" w:rsidRDefault="001F4E59" w:rsidP="00175783">
            <w:pPr>
              <w:pStyle w:val="Titulo1"/>
              <w:numPr>
                <w:ilvl w:val="0"/>
                <w:numId w:val="0"/>
              </w:numPr>
              <w:jc w:val="center"/>
              <w:rPr>
                <w:rFonts w:ascii="Aalto Sans Pro" w:hAnsi="Aalto Sans Pro"/>
                <w:b w:val="0"/>
                <w:bCs/>
                <w:color w:val="000000" w:themeColor="text1"/>
              </w:rPr>
            </w:pPr>
            <w:r w:rsidRPr="00C571B8">
              <w:rPr>
                <w:rFonts w:ascii="Aalto Sans Pro" w:hAnsi="Aalto Sans Pro"/>
                <w:b w:val="0"/>
                <w:bCs/>
                <w:color w:val="000000" w:themeColor="text1"/>
                <w:szCs w:val="24"/>
              </w:rPr>
              <w:t>Responsable de capacitación</w:t>
            </w:r>
          </w:p>
        </w:tc>
        <w:tc>
          <w:tcPr>
            <w:tcW w:w="9179" w:type="dxa"/>
            <w:shd w:val="clear" w:color="auto" w:fill="FFFFFF" w:themeFill="background1"/>
          </w:tcPr>
          <w:p w14:paraId="74C20090" w14:textId="37A5AE3E" w:rsidR="001F4E59" w:rsidRPr="00C571B8" w:rsidRDefault="00D2783C" w:rsidP="00D97B1C">
            <w:pPr>
              <w:pStyle w:val="Titulo1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bCs/>
                <w:color w:val="000000" w:themeColor="text1"/>
              </w:rPr>
            </w:pPr>
            <w:r>
              <w:rPr>
                <w:rFonts w:ascii="Aalto Sans Pro" w:hAnsi="Aalto Sans Pro"/>
                <w:bCs/>
                <w:color w:val="000000" w:themeColor="text1"/>
              </w:rPr>
              <w:t>Yo</w:t>
            </w:r>
          </w:p>
        </w:tc>
      </w:tr>
      <w:tr w:rsidR="001F4E59" w:rsidRPr="00C571B8" w14:paraId="1DD9CC66" w14:textId="77777777" w:rsidTr="00AC16CB">
        <w:trPr>
          <w:trHeight w:hRule="exact"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shd w:val="clear" w:color="auto" w:fill="FFFFFF" w:themeFill="background1"/>
          </w:tcPr>
          <w:p w14:paraId="7F5379C3" w14:textId="704C0650" w:rsidR="001F4E59" w:rsidRPr="00C571B8" w:rsidRDefault="001F4E59" w:rsidP="001F4E59">
            <w:pPr>
              <w:pStyle w:val="Titulo1"/>
              <w:numPr>
                <w:ilvl w:val="0"/>
                <w:numId w:val="0"/>
              </w:numPr>
              <w:jc w:val="center"/>
              <w:rPr>
                <w:rFonts w:ascii="Aalto Sans Pro" w:hAnsi="Aalto Sans Pro"/>
                <w:b w:val="0"/>
                <w:bCs/>
                <w:color w:val="000000" w:themeColor="text1"/>
              </w:rPr>
            </w:pPr>
            <w:r w:rsidRPr="00C571B8">
              <w:rPr>
                <w:rFonts w:ascii="Aalto Sans Pro" w:hAnsi="Aalto Sans Pro"/>
                <w:b w:val="0"/>
                <w:bCs/>
                <w:color w:val="000000" w:themeColor="text1"/>
                <w:szCs w:val="24"/>
              </w:rPr>
              <w:t>Duración estimada</w:t>
            </w:r>
          </w:p>
        </w:tc>
        <w:tc>
          <w:tcPr>
            <w:tcW w:w="9179" w:type="dxa"/>
            <w:shd w:val="clear" w:color="auto" w:fill="FFFFFF" w:themeFill="background1"/>
          </w:tcPr>
          <w:p w14:paraId="40732EDE" w14:textId="2043602B" w:rsidR="001F4E59" w:rsidRPr="00C571B8" w:rsidRDefault="009757D0" w:rsidP="00D97B1C">
            <w:pPr>
              <w:pStyle w:val="Titulo1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alto Sans Pro" w:hAnsi="Aalto Sans Pro"/>
                <w:bCs/>
                <w:color w:val="000000" w:themeColor="text1"/>
              </w:rPr>
            </w:pPr>
            <w:r>
              <w:rPr>
                <w:rFonts w:ascii="Aalto Sans Pro" w:hAnsi="Aalto Sans Pro"/>
                <w:bCs/>
                <w:color w:val="000000" w:themeColor="text1"/>
              </w:rPr>
              <w:t>2 horas</w:t>
            </w:r>
          </w:p>
        </w:tc>
      </w:tr>
    </w:tbl>
    <w:p w14:paraId="63E717D8" w14:textId="77777777" w:rsidR="00F53ED2" w:rsidRPr="00C571B8" w:rsidRDefault="00F53ED2" w:rsidP="001554E4">
      <w:pPr>
        <w:pStyle w:val="Titulo1"/>
        <w:numPr>
          <w:ilvl w:val="0"/>
          <w:numId w:val="0"/>
        </w:numPr>
        <w:rPr>
          <w:rFonts w:ascii="Aalto Sans Pro" w:hAnsi="Aalto Sans Pro"/>
          <w:b/>
          <w:bCs/>
        </w:rPr>
        <w:sectPr w:rsidR="00F53ED2" w:rsidRPr="00C571B8" w:rsidSect="00F53ED2">
          <w:pgSz w:w="16839" w:h="11907" w:orient="landscape" w:code="1"/>
          <w:pgMar w:top="1514" w:right="1701" w:bottom="1514" w:left="1701" w:header="284" w:footer="227" w:gutter="0"/>
          <w:pgNumType w:start="3"/>
          <w:cols w:space="720"/>
          <w:docGrid w:linePitch="360"/>
        </w:sectPr>
      </w:pPr>
    </w:p>
    <w:p w14:paraId="057AE1F7" w14:textId="64FA5E5D" w:rsidR="00AD3F83" w:rsidRPr="00C571B8" w:rsidRDefault="00607FF8" w:rsidP="00CA3655">
      <w:pPr>
        <w:pStyle w:val="Vietas"/>
        <w:numPr>
          <w:ilvl w:val="0"/>
          <w:numId w:val="0"/>
        </w:numPr>
      </w:pPr>
      <w:r w:rsidRPr="00C571B8">
        <w:rPr>
          <w:noProof/>
          <w:lang w:val="es-ES" w:eastAsia="es-ES"/>
        </w:rPr>
        <w:lastRenderedPageBreak/>
        <w:drawing>
          <wp:anchor distT="0" distB="0" distL="114300" distR="114300" simplePos="0" relativeHeight="251633152" behindDoc="1" locked="1" layoutInCell="1" allowOverlap="1" wp14:anchorId="3B5FB87A" wp14:editId="7624098E">
            <wp:simplePos x="0" y="0"/>
            <wp:positionH relativeFrom="page">
              <wp:align>right</wp:align>
            </wp:positionH>
            <wp:positionV relativeFrom="page">
              <wp:posOffset>-114300</wp:posOffset>
            </wp:positionV>
            <wp:extent cx="7686040" cy="1087818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puesta-de-contraportada-masters-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6134" cy="1087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D3F83" w:rsidRPr="00C571B8" w:rsidSect="00F15A25">
      <w:footerReference w:type="default" r:id="rId25"/>
      <w:pgSz w:w="11907" w:h="16839" w:code="1"/>
      <w:pgMar w:top="1701" w:right="1514" w:bottom="1701" w:left="1514" w:header="283" w:footer="227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D41AF8" w14:textId="77777777" w:rsidR="00192D6E" w:rsidRPr="003737BC" w:rsidRDefault="00192D6E">
      <w:pPr>
        <w:spacing w:after="0" w:line="240" w:lineRule="auto"/>
      </w:pPr>
      <w:r w:rsidRPr="003737BC">
        <w:separator/>
      </w:r>
    </w:p>
  </w:endnote>
  <w:endnote w:type="continuationSeparator" w:id="0">
    <w:p w14:paraId="37D5EB84" w14:textId="77777777" w:rsidR="00192D6E" w:rsidRPr="003737BC" w:rsidRDefault="00192D6E">
      <w:pPr>
        <w:spacing w:after="0" w:line="240" w:lineRule="auto"/>
      </w:pPr>
      <w:r w:rsidRPr="003737B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alto Sans Pro">
    <w:altName w:val="Courier New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alto Sans Pro It">
    <w:altName w:val="Courier New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Aalto Sans Pro Medium It">
    <w:altName w:val="Courier New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HGGothicM">
    <w:altName w:val="HGｺﾞｼｯｸM"/>
    <w:panose1 w:val="00000000000000000000"/>
    <w:charset w:val="8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 Medium">
    <w:altName w:val="Arial"/>
    <w:charset w:val="00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tserrat SemiBold">
    <w:altName w:val="Times New Roman"/>
    <w:charset w:val="00"/>
    <w:family w:val="auto"/>
    <w:pitch w:val="variable"/>
    <w:sig w:usb0="2000020F" w:usb1="00000003" w:usb2="00000000" w:usb3="00000000" w:csb0="00000197" w:csb1="00000000"/>
  </w:font>
  <w:font w:name="Cairo">
    <w:altName w:val="Times New Roman"/>
    <w:charset w:val="00"/>
    <w:family w:val="auto"/>
    <w:pitch w:val="variable"/>
    <w:sig w:usb0="00002007" w:usb1="00000000" w:usb2="00000008" w:usb3="00000000" w:csb0="000000D3" w:csb1="00000000"/>
  </w:font>
  <w:font w:name="Aalto Sans Pro SemiBold It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Nunito">
    <w:altName w:val="Times New Roman"/>
    <w:charset w:val="00"/>
    <w:family w:val="auto"/>
    <w:pitch w:val="variable"/>
    <w:sig w:usb0="00000001" w:usb1="5000204B" w:usb2="00000000" w:usb3="00000000" w:csb0="00000197" w:csb1="00000000"/>
  </w:font>
  <w:font w:name="Aalto Sans Pro 2 Light Italics">
    <w:altName w:val="Cambria"/>
    <w:panose1 w:val="00000000000000000000"/>
    <w:charset w:val="00"/>
    <w:family w:val="roman"/>
    <w:notTrueType/>
    <w:pitch w:val="default"/>
  </w:font>
  <w:font w:name="Aalto Sans Pro Black">
    <w:altName w:val="Courier New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Aalto Sans Pro 1 Heavy">
    <w:altName w:val="Cambria"/>
    <w:panose1 w:val="00000000000000000000"/>
    <w:charset w:val="00"/>
    <w:family w:val="roman"/>
    <w:notTrueType/>
    <w:pitch w:val="default"/>
  </w:font>
  <w:font w:name="Aalto Sans Pro 1">
    <w:altName w:val="Cambria"/>
    <w:panose1 w:val="00000000000000000000"/>
    <w:charset w:val="00"/>
    <w:family w:val="roman"/>
    <w:notTrueType/>
    <w:pitch w:val="default"/>
  </w:font>
  <w:font w:name="HGMinchoB">
    <w:altName w:val="HG明朝B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8AA461" w14:textId="77777777" w:rsidR="009B3F0B" w:rsidRDefault="009B3F0B" w:rsidP="009B3F0B">
    <w:pPr>
      <w:pStyle w:val="Piedepgina"/>
      <w:pBdr>
        <w:top w:val="single" w:sz="4" w:space="0" w:color="B1C0CD" w:themeColor="accent1" w:themeTint="99"/>
      </w:pBdr>
    </w:pPr>
  </w:p>
  <w:p w14:paraId="27D127EF" w14:textId="77777777" w:rsidR="009B3F0B" w:rsidRDefault="009B3F0B" w:rsidP="009B3F0B">
    <w:pPr>
      <w:pStyle w:val="Piedepgina"/>
      <w:pBdr>
        <w:top w:val="single" w:sz="4" w:space="0" w:color="B1C0CD" w:themeColor="accent1" w:themeTint="99"/>
      </w:pBdr>
    </w:pPr>
    <w:r>
      <w:rPr>
        <w:noProof/>
        <w:lang w:val="es-ES" w:eastAsia="es-ES"/>
      </w:rPr>
      <mc:AlternateContent>
        <mc:Choice Requires="wps">
          <w:drawing>
            <wp:anchor distT="45720" distB="45720" distL="114300" distR="114300" simplePos="0" relativeHeight="251672064" behindDoc="0" locked="0" layoutInCell="1" allowOverlap="1" wp14:anchorId="7694E028" wp14:editId="48685D16">
              <wp:simplePos x="0" y="0"/>
              <wp:positionH relativeFrom="column">
                <wp:posOffset>1972310</wp:posOffset>
              </wp:positionH>
              <wp:positionV relativeFrom="paragraph">
                <wp:posOffset>167117</wp:posOffset>
              </wp:positionV>
              <wp:extent cx="3331210" cy="267970"/>
              <wp:effectExtent l="0" t="0" r="0" b="0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1210" cy="2679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E45BDFE" w14:textId="161D35FE" w:rsidR="009B3F0B" w:rsidRPr="002504B7" w:rsidRDefault="009B3F0B" w:rsidP="009B3F0B">
                          <w:pPr>
                            <w:pStyle w:val="EncabezadoTema"/>
                            <w:rPr>
                              <w:lang w:val="es-MX"/>
                            </w:rPr>
                          </w:pPr>
                          <w:r>
                            <w:rPr>
                              <w:lang w:val="es-MX"/>
                            </w:rPr>
                            <w:t>CTDIAPE_</w:t>
                          </w:r>
                          <w:r w:rsidRPr="008F4D0E">
                            <w:rPr>
                              <w:lang w:val="es-MX"/>
                            </w:rPr>
                            <w:t>2</w:t>
                          </w:r>
                          <w:r>
                            <w:rPr>
                              <w:lang w:val="es-MX"/>
                            </w:rPr>
                            <w:t>5</w:t>
                          </w:r>
                          <w:r w:rsidRPr="008F4D0E">
                            <w:rPr>
                              <w:lang w:val="es-MX"/>
                            </w:rPr>
                            <w:t>0</w:t>
                          </w:r>
                          <w:r>
                            <w:rPr>
                              <w:lang w:val="es-MX"/>
                            </w:rPr>
                            <w:t>606</w:t>
                          </w:r>
                          <w:r w:rsidRPr="008F4D0E">
                            <w:rPr>
                              <w:lang w:val="es-MX"/>
                            </w:rPr>
                            <w:t>_CE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7694E028"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left:0;text-align:left;margin-left:155.3pt;margin-top:13.15pt;width:262.3pt;height:21.1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" filled="f" stroked="f">
              <v:textbox>
                <w:txbxContent>
                  <w:p w14:paraId="3E45BDFE" w14:textId="161D35FE" w:rsidR="009B3F0B" w:rsidRPr="002504B7" w:rsidRDefault="009B3F0B" w:rsidP="009B3F0B">
                    <w:pPr>
                      <w:pStyle w:val="EncabezadoTema"/>
                      <w:rPr>
                        <w:lang w:val="es-MX"/>
                      </w:rPr>
                    </w:pPr>
                    <w:r>
                      <w:rPr>
                        <w:lang w:val="es-MX"/>
                      </w:rPr>
                      <w:t>CTDIAPE</w:t>
                    </w:r>
                    <w:r>
                      <w:rPr>
                        <w:lang w:val="es-MX"/>
                      </w:rPr>
                      <w:t>_</w:t>
                    </w:r>
                    <w:r w:rsidRPr="008F4D0E">
                      <w:rPr>
                        <w:lang w:val="es-MX"/>
                      </w:rPr>
                      <w:t>2</w:t>
                    </w:r>
                    <w:r>
                      <w:rPr>
                        <w:lang w:val="es-MX"/>
                      </w:rPr>
                      <w:t>5</w:t>
                    </w:r>
                    <w:r w:rsidRPr="008F4D0E">
                      <w:rPr>
                        <w:lang w:val="es-MX"/>
                      </w:rPr>
                      <w:t>0</w:t>
                    </w:r>
                    <w:r>
                      <w:rPr>
                        <w:lang w:val="es-MX"/>
                      </w:rPr>
                      <w:t>606</w:t>
                    </w:r>
                    <w:r w:rsidRPr="008F4D0E">
                      <w:rPr>
                        <w:lang w:val="es-MX"/>
                      </w:rPr>
                      <w:t>_CE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FE4543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66C7E6E3" wp14:editId="1DF180C3">
              <wp:simplePos x="0" y="0"/>
              <wp:positionH relativeFrom="rightMargin">
                <wp:align>left</wp:align>
              </wp:positionH>
              <wp:positionV relativeFrom="paragraph">
                <wp:posOffset>157738</wp:posOffset>
              </wp:positionV>
              <wp:extent cx="321547" cy="230505"/>
              <wp:effectExtent l="0" t="0" r="0" b="0"/>
              <wp:wrapNone/>
              <wp:docPr id="40" name="Cuadro de text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1547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1B794C" w14:textId="630E42D6" w:rsidR="009B3F0B" w:rsidRPr="009D7F19" w:rsidRDefault="009B3F0B" w:rsidP="009B3F0B">
                          <w:pPr>
                            <w:pStyle w:val="EncabezadoTema"/>
                            <w:rPr>
                              <w:sz w:val="20"/>
                              <w:szCs w:val="20"/>
                            </w:rPr>
                          </w:pPr>
                          <w:r w:rsidRPr="009D7F19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D7F19">
                            <w:rPr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9D7F19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5F5512">
                            <w:rPr>
                              <w:noProof/>
                              <w:sz w:val="20"/>
                              <w:szCs w:val="20"/>
                            </w:rPr>
                            <w:t>7</w:t>
                          </w:r>
                          <w:r w:rsidRPr="009D7F19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6C7E6E3" id="_x0000_t202" coordsize="21600,21600" o:spt="202" path="m,l,21600r21600,l21600,xe">
              <v:stroke joinstyle="miter"/>
              <v:path gradientshapeok="t" o:connecttype="rect"/>
            </v:shapetype>
            <v:shape id="Cuadro de texto 40" o:spid="_x0000_s1057" type="#_x0000_t202" style="position:absolute;left:0;text-align:left;margin-left:0;margin-top:12.4pt;width:25.3pt;height:18.15pt;z-index:25167104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" filled="f" stroked="f" strokeweight=".5pt">
              <v:textbox>
                <w:txbxContent>
                  <w:p w14:paraId="6C1B794C" w14:textId="630E42D6" w:rsidR="009B3F0B" w:rsidRPr="009D7F19" w:rsidRDefault="009B3F0B" w:rsidP="009B3F0B">
                    <w:pPr>
                      <w:pStyle w:val="EncabezadoTema"/>
                      <w:rPr>
                        <w:sz w:val="20"/>
                        <w:szCs w:val="20"/>
                      </w:rPr>
                    </w:pPr>
                    <w:r w:rsidRPr="009D7F19">
                      <w:rPr>
                        <w:sz w:val="20"/>
                        <w:szCs w:val="20"/>
                      </w:rPr>
                      <w:fldChar w:fldCharType="begin"/>
                    </w:r>
                    <w:r w:rsidRPr="009D7F19">
                      <w:rPr>
                        <w:sz w:val="20"/>
                        <w:szCs w:val="20"/>
                      </w:rPr>
                      <w:instrText>PAGE   \* MERGEFORMAT</w:instrText>
                    </w:r>
                    <w:r w:rsidRPr="009D7F19">
                      <w:rPr>
                        <w:sz w:val="20"/>
                        <w:szCs w:val="20"/>
                      </w:rPr>
                      <w:fldChar w:fldCharType="separate"/>
                    </w:r>
                    <w:r w:rsidR="005F5512">
                      <w:rPr>
                        <w:noProof/>
                        <w:sz w:val="20"/>
                        <w:szCs w:val="20"/>
                      </w:rPr>
                      <w:t>7</w:t>
                    </w:r>
                    <w:r w:rsidRPr="009D7F19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FE4543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54E57AB3" wp14:editId="02A11845">
              <wp:simplePos x="0" y="0"/>
              <wp:positionH relativeFrom="column">
                <wp:posOffset>5477510</wp:posOffset>
              </wp:positionH>
              <wp:positionV relativeFrom="paragraph">
                <wp:posOffset>50756</wp:posOffset>
              </wp:positionV>
              <wp:extent cx="0" cy="427959"/>
              <wp:effectExtent l="0" t="0" r="19050" b="29845"/>
              <wp:wrapNone/>
              <wp:docPr id="39" name="Conector recto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427959"/>
                      </a:xfrm>
                      <a:prstGeom prst="line">
                        <a:avLst/>
                      </a:prstGeom>
                      <a:ln>
                        <a:solidFill>
                          <a:srgbClr val="003DA6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346FA9B" id="Conector recto 39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1.3pt,4pt" to="431.3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" strokecolor="#003da6"/>
          </w:pict>
        </mc:Fallback>
      </mc:AlternateContent>
    </w:r>
    <w:r w:rsidRPr="00FE4543">
      <w:rPr>
        <w:noProof/>
        <w:lang w:val="es-ES" w:eastAsia="es-ES"/>
      </w:rPr>
      <w:drawing>
        <wp:anchor distT="0" distB="0" distL="114300" distR="114300" simplePos="0" relativeHeight="251668992" behindDoc="1" locked="0" layoutInCell="1" allowOverlap="1" wp14:anchorId="792CD07A" wp14:editId="4746C81E">
          <wp:simplePos x="0" y="0"/>
          <wp:positionH relativeFrom="margin">
            <wp:posOffset>-170815</wp:posOffset>
          </wp:positionH>
          <wp:positionV relativeFrom="paragraph">
            <wp:posOffset>112509</wp:posOffset>
          </wp:positionV>
          <wp:extent cx="978535" cy="318135"/>
          <wp:effectExtent l="0" t="0" r="0" b="5715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EADIC-(Monocromia-Gris)-Digi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8535" cy="318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19B7917" w14:textId="77777777" w:rsidR="009B3F0B" w:rsidRPr="003737BC" w:rsidRDefault="009B3F0B" w:rsidP="009B3F0B">
    <w:pPr>
      <w:pStyle w:val="Piedepgina"/>
      <w:pBdr>
        <w:top w:val="single" w:sz="4" w:space="0" w:color="B1C0CD" w:themeColor="accent1" w:themeTint="99"/>
      </w:pBdr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68E3F4" w14:textId="77777777" w:rsidR="007157B2" w:rsidRPr="003737BC" w:rsidRDefault="007157B2" w:rsidP="007C6C83">
    <w:pPr>
      <w:pStyle w:val="Piedepgina"/>
      <w:pBdr>
        <w:top w:val="single" w:sz="4" w:space="0" w:color="B1C0CD" w:themeColor="accent1" w:themeTint="99"/>
      </w:pBdr>
    </w:pPr>
  </w:p>
  <w:p w14:paraId="78FDF27C" w14:textId="4099AA39" w:rsidR="007157B2" w:rsidRPr="003737BC" w:rsidRDefault="007157B2" w:rsidP="007C6C83">
    <w:pPr>
      <w:pStyle w:val="Piedepgina"/>
      <w:pBdr>
        <w:top w:val="single" w:sz="4" w:space="0" w:color="B1C0CD" w:themeColor="accent1" w:themeTint="99"/>
      </w:pBdr>
    </w:pPr>
    <w:r w:rsidRPr="003737BC">
      <w:rPr>
        <w:noProof/>
        <w:lang w:val="es-ES" w:eastAsia="es-ES"/>
      </w:rPr>
      <w:drawing>
        <wp:anchor distT="0" distB="0" distL="114300" distR="114300" simplePos="0" relativeHeight="251664896" behindDoc="1" locked="0" layoutInCell="1" allowOverlap="1" wp14:anchorId="1A2CDF0B" wp14:editId="622420B3">
          <wp:simplePos x="0" y="0"/>
          <wp:positionH relativeFrom="margin">
            <wp:posOffset>-170815</wp:posOffset>
          </wp:positionH>
          <wp:positionV relativeFrom="paragraph">
            <wp:posOffset>112509</wp:posOffset>
          </wp:positionV>
          <wp:extent cx="978535" cy="318135"/>
          <wp:effectExtent l="0" t="0" r="0" b="5715"/>
          <wp:wrapNone/>
          <wp:docPr id="631464108" name="Imagen 6314641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EADIC-(Monocromia-Gris)-Digi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8535" cy="318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14C8000" w14:textId="77777777" w:rsidR="007157B2" w:rsidRPr="003737BC" w:rsidRDefault="007157B2" w:rsidP="007C6C83">
    <w:pPr>
      <w:pStyle w:val="Piedepgina"/>
      <w:pBdr>
        <w:top w:val="single" w:sz="4" w:space="0" w:color="B1C0CD" w:themeColor="accent1" w:themeTint="99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DE1F4A" w14:textId="77777777" w:rsidR="00192D6E" w:rsidRPr="003737BC" w:rsidRDefault="00192D6E">
      <w:pPr>
        <w:spacing w:after="0" w:line="240" w:lineRule="auto"/>
      </w:pPr>
      <w:r w:rsidRPr="003737BC">
        <w:separator/>
      </w:r>
    </w:p>
  </w:footnote>
  <w:footnote w:type="continuationSeparator" w:id="0">
    <w:p w14:paraId="4862AD4C" w14:textId="77777777" w:rsidR="00192D6E" w:rsidRPr="003737BC" w:rsidRDefault="00192D6E">
      <w:pPr>
        <w:spacing w:after="0" w:line="240" w:lineRule="auto"/>
      </w:pPr>
      <w:r w:rsidRPr="003737B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B7F569" w14:textId="77777777" w:rsidR="00E87D8D" w:rsidRPr="003737BC" w:rsidRDefault="00E87D8D">
    <w:pPr>
      <w:pStyle w:val="Encabezado"/>
    </w:pPr>
    <w:r w:rsidRPr="003737BC">
      <w:rPr>
        <w:noProof/>
        <w:lang w:val="es-ES" w:eastAsia="es-ES"/>
      </w:rPr>
      <mc:AlternateContent>
        <mc:Choice Requires="wps">
          <w:drawing>
            <wp:anchor distT="45720" distB="45720" distL="114300" distR="114300" simplePos="0" relativeHeight="251661824" behindDoc="1" locked="0" layoutInCell="1" allowOverlap="1" wp14:anchorId="740F19DF" wp14:editId="026067A4">
              <wp:simplePos x="0" y="0"/>
              <wp:positionH relativeFrom="margin">
                <wp:posOffset>258445</wp:posOffset>
              </wp:positionH>
              <wp:positionV relativeFrom="paragraph">
                <wp:posOffset>374015</wp:posOffset>
              </wp:positionV>
              <wp:extent cx="5379720" cy="419100"/>
              <wp:effectExtent l="0" t="0" r="0" b="0"/>
              <wp:wrapNone/>
              <wp:docPr id="15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79720" cy="419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54FFF8B" w14:textId="77777777" w:rsidR="00E87D8D" w:rsidRPr="003737BC" w:rsidRDefault="00E87D8D" w:rsidP="00AF33A5">
                          <w:pPr>
                            <w:pStyle w:val="EncabezadoMdulo"/>
                            <w:rPr>
                              <w:lang w:val="es-CO"/>
                            </w:rPr>
                          </w:pPr>
                          <w:r w:rsidRPr="003737BC">
                            <w:rPr>
                              <w:lang w:val="es-CO"/>
                            </w:rPr>
                            <w:t>AUTODESK REVIT ARCHITECTURE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740F19DF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54" type="#_x0000_t202" style="position:absolute;left:0;text-align:left;margin-left:20.35pt;margin-top:29.45pt;width:423.6pt;height:33pt;z-index:-25165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" filled="f" stroked="f">
              <v:textbox>
                <w:txbxContent>
                  <w:p w14:paraId="454FFF8B" w14:textId="77777777" w:rsidR="00E87D8D" w:rsidRPr="003737BC" w:rsidRDefault="00E87D8D" w:rsidP="00AF33A5">
                    <w:pPr>
                      <w:pStyle w:val="EncabezadoMdulo"/>
                      <w:rPr>
                        <w:lang w:val="es-CO"/>
                      </w:rPr>
                    </w:pPr>
                    <w:r w:rsidRPr="003737BC">
                      <w:rPr>
                        <w:lang w:val="es-CO"/>
                      </w:rPr>
                      <w:t>AUTODESK REVIT ARCHITECTURE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B904A0" w14:textId="39BD91EF" w:rsidR="00E87D8D" w:rsidRPr="003737BC" w:rsidRDefault="00BF52E3">
    <w:pPr>
      <w:pStyle w:val="Encabezado"/>
    </w:pPr>
    <w:r w:rsidRPr="003737BC">
      <w:rPr>
        <w:noProof/>
        <w:lang w:val="es-ES" w:eastAsia="es-ES"/>
      </w:rPr>
      <mc:AlternateContent>
        <mc:Choice Requires="wps">
          <w:drawing>
            <wp:anchor distT="45720" distB="45720" distL="114300" distR="114300" simplePos="0" relativeHeight="251674112" behindDoc="1" locked="0" layoutInCell="1" allowOverlap="1" wp14:anchorId="2BE035BF" wp14:editId="1BC41865">
              <wp:simplePos x="0" y="0"/>
              <wp:positionH relativeFrom="margin">
                <wp:align>center</wp:align>
              </wp:positionH>
              <wp:positionV relativeFrom="paragraph">
                <wp:posOffset>158741</wp:posOffset>
              </wp:positionV>
              <wp:extent cx="5379720" cy="688769"/>
              <wp:effectExtent l="0" t="0" r="0" b="0"/>
              <wp:wrapNone/>
              <wp:docPr id="1457395156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79720" cy="68876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CE4EDB" w14:textId="6DBB8FE3" w:rsidR="00BF52E3" w:rsidRDefault="00BF52E3" w:rsidP="00BF52E3">
                          <w:pPr>
                            <w:pStyle w:val="EncabezadoTema"/>
                          </w:pPr>
                          <w:r>
                            <w:t xml:space="preserve">Proyecto Fin de Curso: </w:t>
                          </w:r>
                          <w:r w:rsidRPr="003737BC">
                            <w:t>Plan de Transformación Digital</w:t>
                          </w:r>
                        </w:p>
                        <w:p w14:paraId="180D6CC1" w14:textId="77777777" w:rsidR="007B0172" w:rsidRDefault="00BF52E3" w:rsidP="007B0172">
                          <w:pPr>
                            <w:pStyle w:val="TtuloTema"/>
                            <w:spacing w:after="160"/>
                            <w:rPr>
                              <w:rFonts w:ascii="Aalto Sans Pro It" w:hAnsi="Aalto Sans Pro It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 w:rsidRPr="00AD1EEA">
                            <w:rPr>
                              <w:rFonts w:ascii="Aalto Sans Pro It" w:hAnsi="Aalto Sans Pro It"/>
                              <w:color w:val="595959" w:themeColor="text1" w:themeTint="A6"/>
                              <w:sz w:val="18"/>
                              <w:szCs w:val="18"/>
                            </w:rPr>
                            <w:t xml:space="preserve">IA </w:t>
                          </w:r>
                          <w:r>
                            <w:rPr>
                              <w:rFonts w:ascii="Aalto Sans Pro It" w:hAnsi="Aalto Sans Pro It"/>
                              <w:color w:val="595959" w:themeColor="text1" w:themeTint="A6"/>
                              <w:sz w:val="18"/>
                              <w:szCs w:val="18"/>
                            </w:rPr>
                            <w:t>para la Productividad Empresarial</w:t>
                          </w:r>
                        </w:p>
                        <w:p w14:paraId="160AC7A1" w14:textId="5EDB2453" w:rsidR="007B0172" w:rsidRDefault="007B0172" w:rsidP="007B0172">
                          <w:pPr>
                            <w:pStyle w:val="TtuloTema"/>
                            <w:spacing w:after="160"/>
                            <w:rPr>
                              <w:rFonts w:ascii="Aalto Sans Pro It" w:hAnsi="Aalto Sans Pro It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alto Sans Pro It" w:hAnsi="Aalto Sans Pro It"/>
                              <w:color w:val="595959" w:themeColor="text1" w:themeTint="A6"/>
                              <w:sz w:val="18"/>
                              <w:szCs w:val="18"/>
                            </w:rPr>
                            <w:t>Daniel Núñez Santiago</w:t>
                          </w:r>
                        </w:p>
                        <w:p w14:paraId="54B3E500" w14:textId="5E419C01" w:rsidR="00BF52E3" w:rsidRPr="003737BC" w:rsidRDefault="00BF52E3" w:rsidP="00BF52E3">
                          <w:pPr>
                            <w:pStyle w:val="TtuloTema"/>
                          </w:pPr>
                          <w:r w:rsidRPr="003737BC"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BE035BF" id="_x0000_t202" coordsize="21600,21600" o:spt="202" path="m,l,21600r21600,l21600,xe">
              <v:stroke joinstyle="miter"/>
              <v:path gradientshapeok="t" o:connecttype="rect"/>
            </v:shapetype>
            <v:shape id="_x0000_s1055" type="#_x0000_t202" style="position:absolute;left:0;text-align:left;margin-left:0;margin-top:12.5pt;width:423.6pt;height:54.25pt;z-index:-2516423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" filled="f" stroked="f">
              <v:textbox>
                <w:txbxContent>
                  <w:p w14:paraId="1BCE4EDB" w14:textId="6DBB8FE3" w:rsidR="00BF52E3" w:rsidRDefault="00BF52E3" w:rsidP="00BF52E3">
                    <w:pPr>
                      <w:pStyle w:val="EncabezadoTema"/>
                    </w:pPr>
                    <w:r>
                      <w:t xml:space="preserve">Proyecto Fin de Curso: </w:t>
                    </w:r>
                    <w:r w:rsidRPr="003737BC">
                      <w:t>Plan de Transformación Digital</w:t>
                    </w:r>
                  </w:p>
                  <w:p w14:paraId="180D6CC1" w14:textId="77777777" w:rsidR="007B0172" w:rsidRDefault="00BF52E3" w:rsidP="007B0172">
                    <w:pPr>
                      <w:pStyle w:val="TtuloTema"/>
                      <w:spacing w:after="160"/>
                      <w:rPr>
                        <w:rFonts w:ascii="Aalto Sans Pro It" w:hAnsi="Aalto Sans Pro It"/>
                        <w:color w:val="595959" w:themeColor="text1" w:themeTint="A6"/>
                        <w:sz w:val="18"/>
                        <w:szCs w:val="18"/>
                      </w:rPr>
                    </w:pPr>
                    <w:r w:rsidRPr="00AD1EEA">
                      <w:rPr>
                        <w:rFonts w:ascii="Aalto Sans Pro It" w:hAnsi="Aalto Sans Pro It"/>
                        <w:color w:val="595959" w:themeColor="text1" w:themeTint="A6"/>
                        <w:sz w:val="18"/>
                        <w:szCs w:val="18"/>
                      </w:rPr>
                      <w:t xml:space="preserve">IA </w:t>
                    </w:r>
                    <w:r>
                      <w:rPr>
                        <w:rFonts w:ascii="Aalto Sans Pro It" w:hAnsi="Aalto Sans Pro It"/>
                        <w:color w:val="595959" w:themeColor="text1" w:themeTint="A6"/>
                        <w:sz w:val="18"/>
                        <w:szCs w:val="18"/>
                      </w:rPr>
                      <w:t>para la Productividad Empresarial</w:t>
                    </w:r>
                  </w:p>
                  <w:p w14:paraId="160AC7A1" w14:textId="5EDB2453" w:rsidR="007B0172" w:rsidRDefault="007B0172" w:rsidP="007B0172">
                    <w:pPr>
                      <w:pStyle w:val="TtuloTema"/>
                      <w:spacing w:after="160"/>
                      <w:rPr>
                        <w:rFonts w:ascii="Aalto Sans Pro It" w:hAnsi="Aalto Sans Pro It"/>
                        <w:color w:val="595959" w:themeColor="text1" w:themeTint="A6"/>
                        <w:sz w:val="18"/>
                        <w:szCs w:val="18"/>
                      </w:rPr>
                    </w:pPr>
                    <w:r>
                      <w:rPr>
                        <w:rFonts w:ascii="Aalto Sans Pro It" w:hAnsi="Aalto Sans Pro It"/>
                        <w:color w:val="595959" w:themeColor="text1" w:themeTint="A6"/>
                        <w:sz w:val="18"/>
                        <w:szCs w:val="18"/>
                      </w:rPr>
                      <w:t>Daniel Núñez Santiago</w:t>
                    </w:r>
                  </w:p>
                  <w:p w14:paraId="54B3E500" w14:textId="5E419C01" w:rsidR="00BF52E3" w:rsidRPr="003737BC" w:rsidRDefault="00BF52E3" w:rsidP="00BF52E3">
                    <w:pPr>
                      <w:pStyle w:val="TtuloTema"/>
                    </w:pPr>
                    <w:r w:rsidRPr="003737BC"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1C01CF8"/>
    <w:multiLevelType w:val="hybridMultilevel"/>
    <w:tmpl w:val="28E65D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6F205A"/>
    <w:multiLevelType w:val="multilevel"/>
    <w:tmpl w:val="9CA4ABB8"/>
    <w:styleLink w:val="Informeanua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F4B3138"/>
    <w:multiLevelType w:val="hybridMultilevel"/>
    <w:tmpl w:val="46BACD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EE3159"/>
    <w:multiLevelType w:val="multilevel"/>
    <w:tmpl w:val="C59ECCFA"/>
    <w:lvl w:ilvl="0">
      <w:start w:val="1"/>
      <w:numFmt w:val="decimal"/>
      <w:pStyle w:val="Titulo1"/>
      <w:lvlText w:val="%1."/>
      <w:lvlJc w:val="left"/>
      <w:pPr>
        <w:ind w:left="680" w:hanging="538"/>
      </w:pPr>
      <w:rPr>
        <w:rFonts w:hint="default"/>
        <w:sz w:val="60"/>
        <w:szCs w:val="60"/>
      </w:rPr>
    </w:lvl>
    <w:lvl w:ilvl="1">
      <w:start w:val="1"/>
      <w:numFmt w:val="decimal"/>
      <w:pStyle w:val="Titulo2"/>
      <w:lvlText w:val="%1.%2."/>
      <w:lvlJc w:val="left"/>
      <w:pPr>
        <w:ind w:left="895" w:hanging="538"/>
      </w:pPr>
      <w:rPr>
        <w:rFonts w:hint="default"/>
      </w:rPr>
    </w:lvl>
    <w:lvl w:ilvl="2">
      <w:start w:val="1"/>
      <w:numFmt w:val="decimal"/>
      <w:pStyle w:val="Titulo3"/>
      <w:lvlText w:val="%1.%2.%3."/>
      <w:lvlJc w:val="left"/>
      <w:pPr>
        <w:ind w:left="1110" w:hanging="538"/>
      </w:pPr>
      <w:rPr>
        <w:rFonts w:hint="default"/>
      </w:rPr>
    </w:lvl>
    <w:lvl w:ilvl="3">
      <w:start w:val="1"/>
      <w:numFmt w:val="decimal"/>
      <w:pStyle w:val="Titulo4"/>
      <w:lvlText w:val="%1.%2.%3.%4."/>
      <w:lvlJc w:val="left"/>
      <w:pPr>
        <w:ind w:left="1325" w:hanging="53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40" w:hanging="5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55" w:hanging="53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970" w:hanging="538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85" w:hanging="53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400" w:hanging="538"/>
      </w:pPr>
      <w:rPr>
        <w:rFonts w:hint="default"/>
      </w:rPr>
    </w:lvl>
  </w:abstractNum>
  <w:abstractNum w:abstractNumId="8" w15:restartNumberingAfterBreak="0">
    <w:nsid w:val="2FE52B5D"/>
    <w:multiLevelType w:val="multilevel"/>
    <w:tmpl w:val="00FC0E1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67F6A45"/>
    <w:multiLevelType w:val="multilevel"/>
    <w:tmpl w:val="413E6A2A"/>
    <w:lvl w:ilvl="0">
      <w:start w:val="1"/>
      <w:numFmt w:val="decimal"/>
      <w:pStyle w:val="Listaconnmeros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Listaconnmeros2"/>
      <w:lvlText w:val="%1.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Listaconnmeros3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lowerRoman"/>
      <w:pStyle w:val="Listaconnmeros4"/>
      <w:lvlText w:val="%4.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pStyle w:val="Listaconnmeros5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0" w15:restartNumberingAfterBreak="0">
    <w:nsid w:val="3B031C1B"/>
    <w:multiLevelType w:val="hybridMultilevel"/>
    <w:tmpl w:val="52BC7B4E"/>
    <w:lvl w:ilvl="0" w:tplc="BFC816AC">
      <w:start w:val="1"/>
      <w:numFmt w:val="decimal"/>
      <w:pStyle w:val="Titulos"/>
      <w:lvlText w:val="%1."/>
      <w:lvlJc w:val="left"/>
      <w:pPr>
        <w:ind w:left="3" w:hanging="360"/>
      </w:pPr>
      <w:rPr>
        <w:rFonts w:hint="default"/>
        <w:color w:val="003DA6"/>
        <w:sz w:val="120"/>
        <w:szCs w:val="120"/>
      </w:rPr>
    </w:lvl>
    <w:lvl w:ilvl="1" w:tplc="240A0019" w:tentative="1">
      <w:start w:val="1"/>
      <w:numFmt w:val="lowerLetter"/>
      <w:lvlText w:val="%2."/>
      <w:lvlJc w:val="left"/>
      <w:pPr>
        <w:ind w:left="723" w:hanging="360"/>
      </w:pPr>
    </w:lvl>
    <w:lvl w:ilvl="2" w:tplc="240A001B" w:tentative="1">
      <w:start w:val="1"/>
      <w:numFmt w:val="lowerRoman"/>
      <w:lvlText w:val="%3."/>
      <w:lvlJc w:val="right"/>
      <w:pPr>
        <w:ind w:left="1443" w:hanging="180"/>
      </w:pPr>
    </w:lvl>
    <w:lvl w:ilvl="3" w:tplc="240A000F" w:tentative="1">
      <w:start w:val="1"/>
      <w:numFmt w:val="decimal"/>
      <w:lvlText w:val="%4."/>
      <w:lvlJc w:val="left"/>
      <w:pPr>
        <w:ind w:left="2163" w:hanging="360"/>
      </w:pPr>
    </w:lvl>
    <w:lvl w:ilvl="4" w:tplc="240A0019" w:tentative="1">
      <w:start w:val="1"/>
      <w:numFmt w:val="lowerLetter"/>
      <w:lvlText w:val="%5."/>
      <w:lvlJc w:val="left"/>
      <w:pPr>
        <w:ind w:left="2883" w:hanging="360"/>
      </w:pPr>
    </w:lvl>
    <w:lvl w:ilvl="5" w:tplc="240A001B" w:tentative="1">
      <w:start w:val="1"/>
      <w:numFmt w:val="lowerRoman"/>
      <w:lvlText w:val="%6."/>
      <w:lvlJc w:val="right"/>
      <w:pPr>
        <w:ind w:left="3603" w:hanging="180"/>
      </w:pPr>
    </w:lvl>
    <w:lvl w:ilvl="6" w:tplc="240A000F" w:tentative="1">
      <w:start w:val="1"/>
      <w:numFmt w:val="decimal"/>
      <w:lvlText w:val="%7."/>
      <w:lvlJc w:val="left"/>
      <w:pPr>
        <w:ind w:left="4323" w:hanging="360"/>
      </w:pPr>
    </w:lvl>
    <w:lvl w:ilvl="7" w:tplc="240A0019" w:tentative="1">
      <w:start w:val="1"/>
      <w:numFmt w:val="lowerLetter"/>
      <w:lvlText w:val="%8."/>
      <w:lvlJc w:val="left"/>
      <w:pPr>
        <w:ind w:left="5043" w:hanging="360"/>
      </w:pPr>
    </w:lvl>
    <w:lvl w:ilvl="8" w:tplc="240A001B" w:tentative="1">
      <w:start w:val="1"/>
      <w:numFmt w:val="lowerRoman"/>
      <w:lvlText w:val="%9."/>
      <w:lvlJc w:val="right"/>
      <w:pPr>
        <w:ind w:left="5763" w:hanging="180"/>
      </w:pPr>
    </w:lvl>
  </w:abstractNum>
  <w:abstractNum w:abstractNumId="11" w15:restartNumberingAfterBreak="0">
    <w:nsid w:val="402470C6"/>
    <w:multiLevelType w:val="hybridMultilevel"/>
    <w:tmpl w:val="35B83A4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E0E76A7"/>
    <w:multiLevelType w:val="hybridMultilevel"/>
    <w:tmpl w:val="BC64C686"/>
    <w:lvl w:ilvl="0" w:tplc="D154229A">
      <w:numFmt w:val="bullet"/>
      <w:pStyle w:val="Listaconvietas"/>
      <w:lvlText w:val="-"/>
      <w:lvlJc w:val="left"/>
      <w:pPr>
        <w:ind w:left="1080" w:hanging="360"/>
      </w:pPr>
      <w:rPr>
        <w:rFonts w:ascii="Aalto Sans Pro" w:eastAsiaTheme="minorHAnsi" w:hAnsi="Aalto Sans Pro" w:cstheme="minorBidi" w:hint="default"/>
      </w:rPr>
    </w:lvl>
    <w:lvl w:ilvl="1" w:tplc="B9602108">
      <w:start w:val="1"/>
      <w:numFmt w:val="bullet"/>
      <w:pStyle w:val="Listaconvietas20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B588DAAA">
      <w:start w:val="1"/>
      <w:numFmt w:val="bullet"/>
      <w:pStyle w:val="Listaconvietas30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0514BBD"/>
    <w:multiLevelType w:val="hybridMultilevel"/>
    <w:tmpl w:val="AF48090E"/>
    <w:lvl w:ilvl="0" w:tplc="D2D030E8">
      <w:start w:val="1"/>
      <w:numFmt w:val="lowerLetter"/>
      <w:pStyle w:val="Listaconletras"/>
      <w:lvlText w:val="%1)"/>
      <w:lvlJc w:val="left"/>
      <w:pPr>
        <w:ind w:left="992" w:hanging="357"/>
      </w:pPr>
      <w:rPr>
        <w:rFonts w:hint="default"/>
      </w:rPr>
    </w:lvl>
    <w:lvl w:ilvl="1" w:tplc="A44228C8">
      <w:start w:val="1"/>
      <w:numFmt w:val="lowerLetter"/>
      <w:lvlText w:val="%2."/>
      <w:lvlJc w:val="left"/>
      <w:pPr>
        <w:ind w:left="1332" w:hanging="368"/>
      </w:pPr>
      <w:rPr>
        <w:rFonts w:hint="default"/>
      </w:rPr>
    </w:lvl>
    <w:lvl w:ilvl="2" w:tplc="5EA200BC">
      <w:start w:val="1"/>
      <w:numFmt w:val="lowerRoman"/>
      <w:lvlText w:val="%3."/>
      <w:lvlJc w:val="right"/>
      <w:pPr>
        <w:ind w:left="1701" w:hanging="369"/>
      </w:pPr>
      <w:rPr>
        <w:rFonts w:hint="default"/>
      </w:r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6287326F"/>
    <w:multiLevelType w:val="hybridMultilevel"/>
    <w:tmpl w:val="28E65DA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F55E17"/>
    <w:multiLevelType w:val="hybridMultilevel"/>
    <w:tmpl w:val="E77888AA"/>
    <w:lvl w:ilvl="0" w:tplc="646E36CE">
      <w:start w:val="1"/>
      <w:numFmt w:val="bullet"/>
      <w:pStyle w:val="Vietas"/>
      <w:lvlText w:val=""/>
      <w:lvlJc w:val="left"/>
      <w:pPr>
        <w:ind w:left="530" w:hanging="360"/>
      </w:pPr>
      <w:rPr>
        <w:rFonts w:ascii="Symbol" w:hAnsi="Symbol" w:hint="default"/>
        <w:color w:val="003DA6"/>
        <w:sz w:val="2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285679"/>
    <w:multiLevelType w:val="hybridMultilevel"/>
    <w:tmpl w:val="404616F8"/>
    <w:lvl w:ilvl="0" w:tplc="A962A5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C6F35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2" w:tplc="BC384E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EAF0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1C3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B2B2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6AFA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3090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F069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6CDC79AA"/>
    <w:multiLevelType w:val="multilevel"/>
    <w:tmpl w:val="52422A02"/>
    <w:lvl w:ilvl="0">
      <w:start w:val="1"/>
      <w:numFmt w:val="lowerLetter"/>
      <w:pStyle w:val="Vietas2"/>
      <w:lvlText w:val="%1)"/>
      <w:lvlJc w:val="left"/>
      <w:pPr>
        <w:ind w:left="360" w:hanging="360"/>
      </w:pPr>
      <w:rPr>
        <w:rFonts w:ascii="Aalto Sans Pro It" w:hAnsi="Aalto Sans Pro It" w:hint="default"/>
        <w:b/>
        <w:i w:val="0"/>
        <w:color w:val="003DA5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E06299C"/>
    <w:multiLevelType w:val="hybridMultilevel"/>
    <w:tmpl w:val="28E65DA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974C6C"/>
    <w:multiLevelType w:val="hybridMultilevel"/>
    <w:tmpl w:val="063812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A60B4A"/>
    <w:multiLevelType w:val="multilevel"/>
    <w:tmpl w:val="9B989210"/>
    <w:lvl w:ilvl="0">
      <w:start w:val="1"/>
      <w:numFmt w:val="bullet"/>
      <w:pStyle w:val="VietaContAdic"/>
      <w:lvlText w:val=""/>
      <w:lvlJc w:val="left"/>
      <w:pPr>
        <w:ind w:left="862" w:hanging="35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2" w:hanging="357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542" w:hanging="35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82" w:hanging="35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222" w:hanging="357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562" w:hanging="35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902" w:hanging="35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242" w:hanging="357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582" w:hanging="357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9"/>
  </w:num>
  <w:num w:numId="7">
    <w:abstractNumId w:val="15"/>
  </w:num>
  <w:num w:numId="8">
    <w:abstractNumId w:val="10"/>
  </w:num>
  <w:num w:numId="9">
    <w:abstractNumId w:val="8"/>
  </w:num>
  <w:num w:numId="10">
    <w:abstractNumId w:val="7"/>
  </w:num>
  <w:num w:numId="11">
    <w:abstractNumId w:val="17"/>
  </w:num>
  <w:num w:numId="12">
    <w:abstractNumId w:val="12"/>
  </w:num>
  <w:num w:numId="13">
    <w:abstractNumId w:val="13"/>
  </w:num>
  <w:num w:numId="14">
    <w:abstractNumId w:val="20"/>
  </w:num>
  <w:num w:numId="15">
    <w:abstractNumId w:val="6"/>
  </w:num>
  <w:num w:numId="16">
    <w:abstractNumId w:val="18"/>
  </w:num>
  <w:num w:numId="17">
    <w:abstractNumId w:val="11"/>
  </w:num>
  <w:num w:numId="18">
    <w:abstractNumId w:val="16"/>
  </w:num>
  <w:num w:numId="19">
    <w:abstractNumId w:val="19"/>
  </w:num>
  <w:num w:numId="20">
    <w:abstractNumId w:val="4"/>
  </w:num>
  <w:num w:numId="21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attachedTemplate r:id="rId1"/>
  <w:defaultTabStop w:val="720"/>
  <w:hyphenationZone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5C4"/>
    <w:rsid w:val="00003F68"/>
    <w:rsid w:val="000044FB"/>
    <w:rsid w:val="000073B3"/>
    <w:rsid w:val="0001099A"/>
    <w:rsid w:val="000112A4"/>
    <w:rsid w:val="00025DD5"/>
    <w:rsid w:val="00026B38"/>
    <w:rsid w:val="00027324"/>
    <w:rsid w:val="000273EE"/>
    <w:rsid w:val="0002788A"/>
    <w:rsid w:val="00027C77"/>
    <w:rsid w:val="00033A3D"/>
    <w:rsid w:val="000433C9"/>
    <w:rsid w:val="00044977"/>
    <w:rsid w:val="000467DA"/>
    <w:rsid w:val="00053FB6"/>
    <w:rsid w:val="00054B8D"/>
    <w:rsid w:val="00055AF0"/>
    <w:rsid w:val="00060EBB"/>
    <w:rsid w:val="00061A5E"/>
    <w:rsid w:val="00064C23"/>
    <w:rsid w:val="00090773"/>
    <w:rsid w:val="00095BCD"/>
    <w:rsid w:val="000A2A71"/>
    <w:rsid w:val="000A4D2A"/>
    <w:rsid w:val="000A4E6E"/>
    <w:rsid w:val="000A65FA"/>
    <w:rsid w:val="000A7C45"/>
    <w:rsid w:val="000B03AC"/>
    <w:rsid w:val="000B34EF"/>
    <w:rsid w:val="000B625F"/>
    <w:rsid w:val="000B6699"/>
    <w:rsid w:val="000C3925"/>
    <w:rsid w:val="000C55EF"/>
    <w:rsid w:val="000C6F56"/>
    <w:rsid w:val="000E2404"/>
    <w:rsid w:val="000E3B56"/>
    <w:rsid w:val="000E4F8E"/>
    <w:rsid w:val="000F659A"/>
    <w:rsid w:val="001010EC"/>
    <w:rsid w:val="001060A0"/>
    <w:rsid w:val="00111A4A"/>
    <w:rsid w:val="00124CEE"/>
    <w:rsid w:val="00125B9C"/>
    <w:rsid w:val="00127D72"/>
    <w:rsid w:val="00130F6C"/>
    <w:rsid w:val="00134C03"/>
    <w:rsid w:val="00136B4C"/>
    <w:rsid w:val="00146AB8"/>
    <w:rsid w:val="00151E36"/>
    <w:rsid w:val="00153DAF"/>
    <w:rsid w:val="001554E4"/>
    <w:rsid w:val="0015602C"/>
    <w:rsid w:val="0015615E"/>
    <w:rsid w:val="001600F7"/>
    <w:rsid w:val="001652C9"/>
    <w:rsid w:val="001700BD"/>
    <w:rsid w:val="001735ED"/>
    <w:rsid w:val="00173A32"/>
    <w:rsid w:val="00175738"/>
    <w:rsid w:val="00175783"/>
    <w:rsid w:val="00176E3D"/>
    <w:rsid w:val="001803A4"/>
    <w:rsid w:val="00180A4B"/>
    <w:rsid w:val="00185B94"/>
    <w:rsid w:val="0019232A"/>
    <w:rsid w:val="00192D6E"/>
    <w:rsid w:val="001939A5"/>
    <w:rsid w:val="00194D85"/>
    <w:rsid w:val="001A4C8A"/>
    <w:rsid w:val="001A6392"/>
    <w:rsid w:val="001A7EED"/>
    <w:rsid w:val="001C162E"/>
    <w:rsid w:val="001C4176"/>
    <w:rsid w:val="001D0646"/>
    <w:rsid w:val="001D0BF1"/>
    <w:rsid w:val="001D7F4D"/>
    <w:rsid w:val="001F0208"/>
    <w:rsid w:val="001F0A3B"/>
    <w:rsid w:val="001F4E59"/>
    <w:rsid w:val="001F6B85"/>
    <w:rsid w:val="00200656"/>
    <w:rsid w:val="00201CED"/>
    <w:rsid w:val="002118C8"/>
    <w:rsid w:val="00212E92"/>
    <w:rsid w:val="00213CB2"/>
    <w:rsid w:val="00221D2B"/>
    <w:rsid w:val="00222B80"/>
    <w:rsid w:val="002350A4"/>
    <w:rsid w:val="002414C3"/>
    <w:rsid w:val="002443E4"/>
    <w:rsid w:val="00252535"/>
    <w:rsid w:val="002553A4"/>
    <w:rsid w:val="002566E3"/>
    <w:rsid w:val="00256ED8"/>
    <w:rsid w:val="00260A42"/>
    <w:rsid w:val="002622D9"/>
    <w:rsid w:val="00263F8A"/>
    <w:rsid w:val="00264788"/>
    <w:rsid w:val="00272B19"/>
    <w:rsid w:val="002763DB"/>
    <w:rsid w:val="0027670B"/>
    <w:rsid w:val="002774E6"/>
    <w:rsid w:val="002806E2"/>
    <w:rsid w:val="00280E7D"/>
    <w:rsid w:val="00284C62"/>
    <w:rsid w:val="00286F2A"/>
    <w:rsid w:val="002908CA"/>
    <w:rsid w:val="00291428"/>
    <w:rsid w:val="002A2CFB"/>
    <w:rsid w:val="002B6CD3"/>
    <w:rsid w:val="002C5B0E"/>
    <w:rsid w:val="002D4F7E"/>
    <w:rsid w:val="002E306E"/>
    <w:rsid w:val="002F2DCF"/>
    <w:rsid w:val="002F35F0"/>
    <w:rsid w:val="00300F75"/>
    <w:rsid w:val="00304DE8"/>
    <w:rsid w:val="00305985"/>
    <w:rsid w:val="00306AEC"/>
    <w:rsid w:val="003159BC"/>
    <w:rsid w:val="00316C11"/>
    <w:rsid w:val="003214A6"/>
    <w:rsid w:val="003321A8"/>
    <w:rsid w:val="0033640C"/>
    <w:rsid w:val="00336C13"/>
    <w:rsid w:val="0034255D"/>
    <w:rsid w:val="00346D8C"/>
    <w:rsid w:val="00350D84"/>
    <w:rsid w:val="00352F62"/>
    <w:rsid w:val="003542E3"/>
    <w:rsid w:val="00360183"/>
    <w:rsid w:val="0036040E"/>
    <w:rsid w:val="00360560"/>
    <w:rsid w:val="00367DDE"/>
    <w:rsid w:val="00372161"/>
    <w:rsid w:val="003737BC"/>
    <w:rsid w:val="0037434A"/>
    <w:rsid w:val="003770F7"/>
    <w:rsid w:val="00384DC9"/>
    <w:rsid w:val="00390525"/>
    <w:rsid w:val="0039439F"/>
    <w:rsid w:val="003946CD"/>
    <w:rsid w:val="003A08A0"/>
    <w:rsid w:val="003A545A"/>
    <w:rsid w:val="003B176D"/>
    <w:rsid w:val="003B38AE"/>
    <w:rsid w:val="003B68B1"/>
    <w:rsid w:val="003C1559"/>
    <w:rsid w:val="003C3B3B"/>
    <w:rsid w:val="003C41F3"/>
    <w:rsid w:val="003C7F4E"/>
    <w:rsid w:val="003E1F76"/>
    <w:rsid w:val="003E25D6"/>
    <w:rsid w:val="003E36F9"/>
    <w:rsid w:val="003E51AE"/>
    <w:rsid w:val="003E6A33"/>
    <w:rsid w:val="003F1210"/>
    <w:rsid w:val="003F17FD"/>
    <w:rsid w:val="00400776"/>
    <w:rsid w:val="00400CBD"/>
    <w:rsid w:val="00401557"/>
    <w:rsid w:val="0040359D"/>
    <w:rsid w:val="00415270"/>
    <w:rsid w:val="00432DDD"/>
    <w:rsid w:val="004331BE"/>
    <w:rsid w:val="0043611F"/>
    <w:rsid w:val="00437A03"/>
    <w:rsid w:val="004477AE"/>
    <w:rsid w:val="00451D56"/>
    <w:rsid w:val="004537B9"/>
    <w:rsid w:val="00454538"/>
    <w:rsid w:val="0046173E"/>
    <w:rsid w:val="00464976"/>
    <w:rsid w:val="00475849"/>
    <w:rsid w:val="004763D7"/>
    <w:rsid w:val="004838FE"/>
    <w:rsid w:val="00491A95"/>
    <w:rsid w:val="004B20F3"/>
    <w:rsid w:val="004B472A"/>
    <w:rsid w:val="004B72B9"/>
    <w:rsid w:val="004C5B8B"/>
    <w:rsid w:val="004C6FE5"/>
    <w:rsid w:val="004D4F86"/>
    <w:rsid w:val="004D51C7"/>
    <w:rsid w:val="004E1782"/>
    <w:rsid w:val="004E7941"/>
    <w:rsid w:val="004F2E50"/>
    <w:rsid w:val="0050061B"/>
    <w:rsid w:val="005102DE"/>
    <w:rsid w:val="00514913"/>
    <w:rsid w:val="0052364F"/>
    <w:rsid w:val="00523EFA"/>
    <w:rsid w:val="0052466A"/>
    <w:rsid w:val="00527761"/>
    <w:rsid w:val="00533BCE"/>
    <w:rsid w:val="005407B9"/>
    <w:rsid w:val="00541CF8"/>
    <w:rsid w:val="00545E40"/>
    <w:rsid w:val="00551667"/>
    <w:rsid w:val="00553C2F"/>
    <w:rsid w:val="00560226"/>
    <w:rsid w:val="00567010"/>
    <w:rsid w:val="0057573D"/>
    <w:rsid w:val="00575A6F"/>
    <w:rsid w:val="00575C6C"/>
    <w:rsid w:val="00581AE6"/>
    <w:rsid w:val="00582F50"/>
    <w:rsid w:val="0059484A"/>
    <w:rsid w:val="00594B4C"/>
    <w:rsid w:val="005976FD"/>
    <w:rsid w:val="005B6DB6"/>
    <w:rsid w:val="005C1095"/>
    <w:rsid w:val="005C2ADA"/>
    <w:rsid w:val="005C3883"/>
    <w:rsid w:val="005C5812"/>
    <w:rsid w:val="005C5CAE"/>
    <w:rsid w:val="005C7262"/>
    <w:rsid w:val="005C742A"/>
    <w:rsid w:val="005D5EAA"/>
    <w:rsid w:val="005E08D7"/>
    <w:rsid w:val="005E0CBB"/>
    <w:rsid w:val="005E2B34"/>
    <w:rsid w:val="005F5284"/>
    <w:rsid w:val="005F5512"/>
    <w:rsid w:val="0060353F"/>
    <w:rsid w:val="00606772"/>
    <w:rsid w:val="00606D65"/>
    <w:rsid w:val="00607FF8"/>
    <w:rsid w:val="00610ACC"/>
    <w:rsid w:val="00611856"/>
    <w:rsid w:val="00622072"/>
    <w:rsid w:val="00640AAA"/>
    <w:rsid w:val="0064184F"/>
    <w:rsid w:val="006451C9"/>
    <w:rsid w:val="0064671A"/>
    <w:rsid w:val="0065054C"/>
    <w:rsid w:val="006543CE"/>
    <w:rsid w:val="006633A3"/>
    <w:rsid w:val="006635FE"/>
    <w:rsid w:val="00663B5B"/>
    <w:rsid w:val="00684FB4"/>
    <w:rsid w:val="00695076"/>
    <w:rsid w:val="006A19E9"/>
    <w:rsid w:val="006A26B4"/>
    <w:rsid w:val="006A3C27"/>
    <w:rsid w:val="006A7F77"/>
    <w:rsid w:val="006B4298"/>
    <w:rsid w:val="006C2594"/>
    <w:rsid w:val="006C4F2D"/>
    <w:rsid w:val="006C5FB5"/>
    <w:rsid w:val="006D4739"/>
    <w:rsid w:val="006D66A7"/>
    <w:rsid w:val="006E7B90"/>
    <w:rsid w:val="006F616A"/>
    <w:rsid w:val="00700DEB"/>
    <w:rsid w:val="007026C5"/>
    <w:rsid w:val="00703E6E"/>
    <w:rsid w:val="00704B18"/>
    <w:rsid w:val="00707AF7"/>
    <w:rsid w:val="00713985"/>
    <w:rsid w:val="007157B2"/>
    <w:rsid w:val="007363EF"/>
    <w:rsid w:val="00741237"/>
    <w:rsid w:val="00750BBB"/>
    <w:rsid w:val="00751C17"/>
    <w:rsid w:val="0075283D"/>
    <w:rsid w:val="00754385"/>
    <w:rsid w:val="007637C6"/>
    <w:rsid w:val="00774EC7"/>
    <w:rsid w:val="00775C47"/>
    <w:rsid w:val="007A135B"/>
    <w:rsid w:val="007A51C5"/>
    <w:rsid w:val="007B0172"/>
    <w:rsid w:val="007B4285"/>
    <w:rsid w:val="007B4568"/>
    <w:rsid w:val="007B4D56"/>
    <w:rsid w:val="007B67F6"/>
    <w:rsid w:val="007B7FA3"/>
    <w:rsid w:val="007C00A5"/>
    <w:rsid w:val="007C17CA"/>
    <w:rsid w:val="007C3349"/>
    <w:rsid w:val="007C47C7"/>
    <w:rsid w:val="007C6C83"/>
    <w:rsid w:val="007C7D61"/>
    <w:rsid w:val="007E0D9F"/>
    <w:rsid w:val="007E280F"/>
    <w:rsid w:val="007E6D8D"/>
    <w:rsid w:val="007F6A4A"/>
    <w:rsid w:val="00800EC7"/>
    <w:rsid w:val="008019F2"/>
    <w:rsid w:val="008157C8"/>
    <w:rsid w:val="00817540"/>
    <w:rsid w:val="00833C2F"/>
    <w:rsid w:val="00834B24"/>
    <w:rsid w:val="008428EC"/>
    <w:rsid w:val="00842C74"/>
    <w:rsid w:val="0084391B"/>
    <w:rsid w:val="0084745D"/>
    <w:rsid w:val="008506EB"/>
    <w:rsid w:val="00852582"/>
    <w:rsid w:val="00856466"/>
    <w:rsid w:val="00856B57"/>
    <w:rsid w:val="008573C0"/>
    <w:rsid w:val="0086284D"/>
    <w:rsid w:val="00865560"/>
    <w:rsid w:val="00873C83"/>
    <w:rsid w:val="00874036"/>
    <w:rsid w:val="00876AAA"/>
    <w:rsid w:val="00876E67"/>
    <w:rsid w:val="0088120A"/>
    <w:rsid w:val="00890673"/>
    <w:rsid w:val="00891C26"/>
    <w:rsid w:val="00894876"/>
    <w:rsid w:val="008A1A1B"/>
    <w:rsid w:val="008A254F"/>
    <w:rsid w:val="008A3C15"/>
    <w:rsid w:val="008A484E"/>
    <w:rsid w:val="008A768D"/>
    <w:rsid w:val="008B097D"/>
    <w:rsid w:val="008B1B39"/>
    <w:rsid w:val="008D16C2"/>
    <w:rsid w:val="008E2363"/>
    <w:rsid w:val="008E683B"/>
    <w:rsid w:val="008F5B91"/>
    <w:rsid w:val="008F706F"/>
    <w:rsid w:val="0090429C"/>
    <w:rsid w:val="009135C0"/>
    <w:rsid w:val="00915ACC"/>
    <w:rsid w:val="009202FF"/>
    <w:rsid w:val="00921965"/>
    <w:rsid w:val="00932BF5"/>
    <w:rsid w:val="0093493E"/>
    <w:rsid w:val="009437E6"/>
    <w:rsid w:val="009449FF"/>
    <w:rsid w:val="00944C47"/>
    <w:rsid w:val="00945F46"/>
    <w:rsid w:val="00946E77"/>
    <w:rsid w:val="00950F1E"/>
    <w:rsid w:val="00952B04"/>
    <w:rsid w:val="00955392"/>
    <w:rsid w:val="00961074"/>
    <w:rsid w:val="00965BEE"/>
    <w:rsid w:val="00970B69"/>
    <w:rsid w:val="009757D0"/>
    <w:rsid w:val="0098017C"/>
    <w:rsid w:val="0098243D"/>
    <w:rsid w:val="009878B8"/>
    <w:rsid w:val="00987B8E"/>
    <w:rsid w:val="00997737"/>
    <w:rsid w:val="009A0A4B"/>
    <w:rsid w:val="009B3EA1"/>
    <w:rsid w:val="009B3F0B"/>
    <w:rsid w:val="009D2535"/>
    <w:rsid w:val="009D7F19"/>
    <w:rsid w:val="009E1E15"/>
    <w:rsid w:val="009F21DA"/>
    <w:rsid w:val="009F56BB"/>
    <w:rsid w:val="00A02AB7"/>
    <w:rsid w:val="00A0500C"/>
    <w:rsid w:val="00A1281D"/>
    <w:rsid w:val="00A2003A"/>
    <w:rsid w:val="00A211DA"/>
    <w:rsid w:val="00A26934"/>
    <w:rsid w:val="00A278F4"/>
    <w:rsid w:val="00A316B9"/>
    <w:rsid w:val="00A3215E"/>
    <w:rsid w:val="00A33E56"/>
    <w:rsid w:val="00A36DEA"/>
    <w:rsid w:val="00A41B17"/>
    <w:rsid w:val="00A41DD9"/>
    <w:rsid w:val="00A45B36"/>
    <w:rsid w:val="00A520FB"/>
    <w:rsid w:val="00A640E6"/>
    <w:rsid w:val="00A66EBE"/>
    <w:rsid w:val="00A70B0F"/>
    <w:rsid w:val="00A74E30"/>
    <w:rsid w:val="00A83761"/>
    <w:rsid w:val="00A850ED"/>
    <w:rsid w:val="00AA1316"/>
    <w:rsid w:val="00AA2338"/>
    <w:rsid w:val="00AA7154"/>
    <w:rsid w:val="00AB731E"/>
    <w:rsid w:val="00AC16CB"/>
    <w:rsid w:val="00AC497D"/>
    <w:rsid w:val="00AC6620"/>
    <w:rsid w:val="00AD1EEA"/>
    <w:rsid w:val="00AD3F83"/>
    <w:rsid w:val="00AE4C05"/>
    <w:rsid w:val="00AF33A5"/>
    <w:rsid w:val="00B020F4"/>
    <w:rsid w:val="00B03245"/>
    <w:rsid w:val="00B059BB"/>
    <w:rsid w:val="00B05D05"/>
    <w:rsid w:val="00B069C1"/>
    <w:rsid w:val="00B173B5"/>
    <w:rsid w:val="00B2289C"/>
    <w:rsid w:val="00B262DA"/>
    <w:rsid w:val="00B27984"/>
    <w:rsid w:val="00B27D8C"/>
    <w:rsid w:val="00B31DC3"/>
    <w:rsid w:val="00B327FE"/>
    <w:rsid w:val="00B3471E"/>
    <w:rsid w:val="00B43BB8"/>
    <w:rsid w:val="00B45CF7"/>
    <w:rsid w:val="00B461F1"/>
    <w:rsid w:val="00B46E49"/>
    <w:rsid w:val="00B518B6"/>
    <w:rsid w:val="00B56365"/>
    <w:rsid w:val="00B678F7"/>
    <w:rsid w:val="00B71227"/>
    <w:rsid w:val="00B71296"/>
    <w:rsid w:val="00B718A5"/>
    <w:rsid w:val="00B80CB1"/>
    <w:rsid w:val="00B81022"/>
    <w:rsid w:val="00B825DE"/>
    <w:rsid w:val="00B83132"/>
    <w:rsid w:val="00B831A1"/>
    <w:rsid w:val="00B834EA"/>
    <w:rsid w:val="00B95AA3"/>
    <w:rsid w:val="00BA258A"/>
    <w:rsid w:val="00BA3A47"/>
    <w:rsid w:val="00BA6038"/>
    <w:rsid w:val="00BB0A82"/>
    <w:rsid w:val="00BB15CB"/>
    <w:rsid w:val="00BB1CD3"/>
    <w:rsid w:val="00BC3D6C"/>
    <w:rsid w:val="00BD48A0"/>
    <w:rsid w:val="00BD4D7C"/>
    <w:rsid w:val="00BD5DAB"/>
    <w:rsid w:val="00BE2A6D"/>
    <w:rsid w:val="00BE69FA"/>
    <w:rsid w:val="00BE7C01"/>
    <w:rsid w:val="00BF04EC"/>
    <w:rsid w:val="00BF3076"/>
    <w:rsid w:val="00BF52E3"/>
    <w:rsid w:val="00C05038"/>
    <w:rsid w:val="00C066CA"/>
    <w:rsid w:val="00C11177"/>
    <w:rsid w:val="00C16831"/>
    <w:rsid w:val="00C20BC8"/>
    <w:rsid w:val="00C2496A"/>
    <w:rsid w:val="00C33305"/>
    <w:rsid w:val="00C34F65"/>
    <w:rsid w:val="00C35167"/>
    <w:rsid w:val="00C411DA"/>
    <w:rsid w:val="00C41D5A"/>
    <w:rsid w:val="00C467B9"/>
    <w:rsid w:val="00C50C41"/>
    <w:rsid w:val="00C55BBC"/>
    <w:rsid w:val="00C563FD"/>
    <w:rsid w:val="00C571B8"/>
    <w:rsid w:val="00C6198E"/>
    <w:rsid w:val="00C63680"/>
    <w:rsid w:val="00C747A1"/>
    <w:rsid w:val="00C82CB3"/>
    <w:rsid w:val="00C84203"/>
    <w:rsid w:val="00C87AEC"/>
    <w:rsid w:val="00C908E1"/>
    <w:rsid w:val="00C95D8C"/>
    <w:rsid w:val="00C962D8"/>
    <w:rsid w:val="00CA3642"/>
    <w:rsid w:val="00CA3655"/>
    <w:rsid w:val="00CA4553"/>
    <w:rsid w:val="00CB1A62"/>
    <w:rsid w:val="00CB7F75"/>
    <w:rsid w:val="00CC2FBD"/>
    <w:rsid w:val="00CD2821"/>
    <w:rsid w:val="00CD4271"/>
    <w:rsid w:val="00CD42CF"/>
    <w:rsid w:val="00CD4A57"/>
    <w:rsid w:val="00CE1A20"/>
    <w:rsid w:val="00CE57C1"/>
    <w:rsid w:val="00CF35B7"/>
    <w:rsid w:val="00D018E0"/>
    <w:rsid w:val="00D1150D"/>
    <w:rsid w:val="00D12C25"/>
    <w:rsid w:val="00D15722"/>
    <w:rsid w:val="00D2783C"/>
    <w:rsid w:val="00D36702"/>
    <w:rsid w:val="00D44EC1"/>
    <w:rsid w:val="00D50EEF"/>
    <w:rsid w:val="00D54FF6"/>
    <w:rsid w:val="00D7427A"/>
    <w:rsid w:val="00D7661C"/>
    <w:rsid w:val="00D85967"/>
    <w:rsid w:val="00D92CBA"/>
    <w:rsid w:val="00D97B1C"/>
    <w:rsid w:val="00DA02FC"/>
    <w:rsid w:val="00DA35F5"/>
    <w:rsid w:val="00DA43EC"/>
    <w:rsid w:val="00DA5CDC"/>
    <w:rsid w:val="00DA7744"/>
    <w:rsid w:val="00DB3A54"/>
    <w:rsid w:val="00DB4E67"/>
    <w:rsid w:val="00DC07A1"/>
    <w:rsid w:val="00DC1983"/>
    <w:rsid w:val="00DC2D25"/>
    <w:rsid w:val="00DC5CE8"/>
    <w:rsid w:val="00DC5F16"/>
    <w:rsid w:val="00DC7595"/>
    <w:rsid w:val="00DD0387"/>
    <w:rsid w:val="00DD356C"/>
    <w:rsid w:val="00DD571E"/>
    <w:rsid w:val="00DE0EDD"/>
    <w:rsid w:val="00DE531E"/>
    <w:rsid w:val="00E13557"/>
    <w:rsid w:val="00E14104"/>
    <w:rsid w:val="00E31E3A"/>
    <w:rsid w:val="00E32E81"/>
    <w:rsid w:val="00E425C4"/>
    <w:rsid w:val="00E46A10"/>
    <w:rsid w:val="00E5183A"/>
    <w:rsid w:val="00E53490"/>
    <w:rsid w:val="00E53E20"/>
    <w:rsid w:val="00E61396"/>
    <w:rsid w:val="00E63FC8"/>
    <w:rsid w:val="00E65CCB"/>
    <w:rsid w:val="00E87D8D"/>
    <w:rsid w:val="00E94862"/>
    <w:rsid w:val="00E9519E"/>
    <w:rsid w:val="00E95AA4"/>
    <w:rsid w:val="00EA23C9"/>
    <w:rsid w:val="00EA2F33"/>
    <w:rsid w:val="00EA3419"/>
    <w:rsid w:val="00EA37DC"/>
    <w:rsid w:val="00EA4EB5"/>
    <w:rsid w:val="00EB074A"/>
    <w:rsid w:val="00EB54F1"/>
    <w:rsid w:val="00EC5C5E"/>
    <w:rsid w:val="00ED6CDB"/>
    <w:rsid w:val="00EF1DEF"/>
    <w:rsid w:val="00EF4D9C"/>
    <w:rsid w:val="00EF53ED"/>
    <w:rsid w:val="00F050AB"/>
    <w:rsid w:val="00F15A25"/>
    <w:rsid w:val="00F15E8A"/>
    <w:rsid w:val="00F210DE"/>
    <w:rsid w:val="00F234F0"/>
    <w:rsid w:val="00F239BC"/>
    <w:rsid w:val="00F23F82"/>
    <w:rsid w:val="00F24AA5"/>
    <w:rsid w:val="00F3125D"/>
    <w:rsid w:val="00F31434"/>
    <w:rsid w:val="00F36ED7"/>
    <w:rsid w:val="00F41AA4"/>
    <w:rsid w:val="00F5137A"/>
    <w:rsid w:val="00F53ED2"/>
    <w:rsid w:val="00F63A90"/>
    <w:rsid w:val="00F6544C"/>
    <w:rsid w:val="00F739F2"/>
    <w:rsid w:val="00F7518C"/>
    <w:rsid w:val="00F864D6"/>
    <w:rsid w:val="00F942F5"/>
    <w:rsid w:val="00F94813"/>
    <w:rsid w:val="00F972F6"/>
    <w:rsid w:val="00FA24F4"/>
    <w:rsid w:val="00FA33F0"/>
    <w:rsid w:val="00FC0A61"/>
    <w:rsid w:val="00FC4C51"/>
    <w:rsid w:val="00FD0B40"/>
    <w:rsid w:val="00FD2F0D"/>
    <w:rsid w:val="00FD3F42"/>
    <w:rsid w:val="00FD484D"/>
    <w:rsid w:val="00FD5426"/>
    <w:rsid w:val="00FD71BF"/>
    <w:rsid w:val="00FE1CCC"/>
    <w:rsid w:val="00FE2E5E"/>
    <w:rsid w:val="00FE6B3E"/>
    <w:rsid w:val="00FF0B0B"/>
    <w:rsid w:val="00FF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3F6ABB"/>
  <w15:docId w15:val="{7CF94EAD-7277-457C-B02F-6AA259CB3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s-E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/>
    <w:lsdException w:name="heading 2" w:semiHidden="1" w:uiPriority="1" w:unhideWhenUsed="1"/>
    <w:lsdException w:name="heading 3" w:semiHidden="1" w:uiPriority="0" w:unhideWhenUsed="1"/>
    <w:lsdException w:name="heading 4" w:semiHidden="1" w:uiPriority="0" w:unhideWhenUsed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9"/>
    <w:lsdException w:name="Closing" w:semiHidden="1" w:unhideWhenUsed="1"/>
    <w:lsdException w:name="Signature" w:semiHidden="1" w:uiPriority="9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Cuerpo de texto"/>
    <w:qFormat/>
    <w:rsid w:val="001F4E59"/>
    <w:pPr>
      <w:spacing w:before="200" w:after="280"/>
      <w:jc w:val="both"/>
    </w:pPr>
    <w:rPr>
      <w:rFonts w:ascii="Aalto Sans Pro" w:hAnsi="Aalto Sans Pro"/>
      <w:kern w:val="20"/>
      <w:sz w:val="24"/>
      <w:lang w:val="es-CO"/>
    </w:rPr>
  </w:style>
  <w:style w:type="paragraph" w:styleId="Ttulo1">
    <w:name w:val="heading 1"/>
    <w:basedOn w:val="Normal"/>
    <w:next w:val="Normal"/>
    <w:link w:val="Ttulo1Car"/>
    <w:uiPriority w:val="1"/>
    <w:unhideWhenUsed/>
    <w:rsid w:val="00D85967"/>
    <w:pPr>
      <w:spacing w:before="0" w:after="360" w:line="240" w:lineRule="auto"/>
      <w:ind w:left="-357" w:right="-357"/>
      <w:outlineLvl w:val="0"/>
    </w:pPr>
    <w:rPr>
      <w:color w:val="003DA6"/>
      <w:sz w:val="28"/>
    </w:rPr>
  </w:style>
  <w:style w:type="paragraph" w:styleId="Ttulo2">
    <w:name w:val="heading 2"/>
    <w:basedOn w:val="Titulo1"/>
    <w:next w:val="Normal"/>
    <w:link w:val="Ttulo2Car"/>
    <w:uiPriority w:val="1"/>
    <w:unhideWhenUsed/>
    <w:rsid w:val="0060353F"/>
    <w:pPr>
      <w:numPr>
        <w:ilvl w:val="1"/>
        <w:numId w:val="9"/>
      </w:numPr>
      <w:ind w:left="788" w:hanging="431"/>
      <w:outlineLvl w:val="1"/>
    </w:pPr>
    <w:rPr>
      <w:sz w:val="28"/>
    </w:rPr>
  </w:style>
  <w:style w:type="paragraph" w:styleId="Ttulo3">
    <w:name w:val="heading 3"/>
    <w:basedOn w:val="Ttulo2"/>
    <w:next w:val="Normal"/>
    <w:link w:val="Ttulo3Car"/>
    <w:uiPriority w:val="1"/>
    <w:unhideWhenUsed/>
    <w:rsid w:val="008019F2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ar"/>
    <w:uiPriority w:val="18"/>
    <w:semiHidden/>
    <w:unhideWhenUsed/>
    <w:rsid w:val="00D85967"/>
    <w:pPr>
      <w:keepNext/>
      <w:keepLines/>
      <w:spacing w:after="0"/>
      <w:outlineLvl w:val="3"/>
    </w:pPr>
    <w:rPr>
      <w:rFonts w:eastAsiaTheme="majorEastAsia" w:cstheme="majorBidi"/>
      <w:b/>
      <w:bCs/>
      <w:i/>
      <w:iCs/>
      <w:color w:val="003DA6"/>
    </w:rPr>
  </w:style>
  <w:style w:type="paragraph" w:styleId="Ttulo5">
    <w:name w:val="heading 5"/>
    <w:basedOn w:val="Normal"/>
    <w:next w:val="Normal"/>
    <w:link w:val="Ttulo5Car"/>
    <w:uiPriority w:val="18"/>
    <w:semiHidden/>
    <w:unhideWhenUsed/>
    <w:qFormat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Ttulo6">
    <w:name w:val="heading 6"/>
    <w:basedOn w:val="Normal"/>
    <w:next w:val="Normal"/>
    <w:link w:val="Ttulo6Car"/>
    <w:uiPriority w:val="18"/>
    <w:semiHidden/>
    <w:unhideWhenUsed/>
    <w:qFormat/>
    <w:pPr>
      <w:keepNext/>
      <w:keepLines/>
      <w:spacing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Ttulo7">
    <w:name w:val="heading 7"/>
    <w:basedOn w:val="Normal"/>
    <w:next w:val="Normal"/>
    <w:link w:val="Ttulo7Car"/>
    <w:uiPriority w:val="18"/>
    <w:semiHidden/>
    <w:unhideWhenUsed/>
    <w:qFormat/>
    <w:pPr>
      <w:keepNext/>
      <w:keepLines/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tulo8">
    <w:name w:val="heading 8"/>
    <w:basedOn w:val="Normal"/>
    <w:next w:val="Normal"/>
    <w:link w:val="Ttulo8Car"/>
    <w:uiPriority w:val="18"/>
    <w:semiHidden/>
    <w:unhideWhenUsed/>
    <w:qFormat/>
    <w:pPr>
      <w:keepNext/>
      <w:keepLines/>
      <w:spacing w:after="0"/>
      <w:outlineLvl w:val="7"/>
    </w:pPr>
    <w:rPr>
      <w:rFonts w:asciiTheme="majorHAnsi" w:eastAsiaTheme="majorEastAsia" w:hAnsiTheme="majorHAnsi" w:cstheme="majorBidi"/>
    </w:rPr>
  </w:style>
  <w:style w:type="paragraph" w:styleId="Ttulo9">
    <w:name w:val="heading 9"/>
    <w:basedOn w:val="Normal"/>
    <w:next w:val="Normal"/>
    <w:link w:val="Ttulo9Car"/>
    <w:uiPriority w:val="18"/>
    <w:semiHidden/>
    <w:unhideWhenUsed/>
    <w:qFormat/>
    <w:pPr>
      <w:keepNext/>
      <w:keepLines/>
      <w:spacing w:after="0"/>
      <w:outlineLvl w:val="8"/>
    </w:pPr>
    <w:rPr>
      <w:rFonts w:asciiTheme="majorHAnsi" w:eastAsiaTheme="majorEastAsia" w:hAnsiTheme="majorHAnsi" w:cstheme="majorBidi"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625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625F"/>
    <w:rPr>
      <w:rFonts w:ascii="Montserrat Medium" w:hAnsi="Montserrat Medium"/>
      <w:kern w:val="20"/>
    </w:rPr>
  </w:style>
  <w:style w:type="paragraph" w:styleId="Piedepgina">
    <w:name w:val="footer"/>
    <w:basedOn w:val="Normal"/>
    <w:link w:val="PiedepginaCar"/>
    <w:uiPriority w:val="99"/>
    <w:unhideWhenUsed/>
    <w:rsid w:val="000B625F"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625F"/>
    <w:rPr>
      <w:rFonts w:ascii="Montserrat Medium" w:hAnsi="Montserrat Medium"/>
      <w:kern w:val="20"/>
    </w:rPr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99"/>
    <w:unhideWhenUsed/>
    <w:rsid w:val="00961074"/>
    <w:pPr>
      <w:spacing w:after="0" w:line="240" w:lineRule="auto"/>
    </w:pPr>
    <w:rPr>
      <w:rFonts w:ascii="Aalto Sans Pro" w:hAnsi="Aalto Sans Pro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customStyle="1" w:styleId="Ttulo1Car">
    <w:name w:val="Título 1 Car"/>
    <w:basedOn w:val="Fuentedeprrafopredeter"/>
    <w:link w:val="Ttulo1"/>
    <w:uiPriority w:val="1"/>
    <w:rsid w:val="00CA3655"/>
    <w:rPr>
      <w:rFonts w:ascii="Aalto Sans Pro" w:hAnsi="Aalto Sans Pro"/>
      <w:color w:val="003DA6"/>
      <w:kern w:val="20"/>
      <w:sz w:val="28"/>
    </w:rPr>
  </w:style>
  <w:style w:type="character" w:customStyle="1" w:styleId="Ttulo2Car">
    <w:name w:val="Título 2 Car"/>
    <w:basedOn w:val="Fuentedeprrafopredeter"/>
    <w:link w:val="Ttulo2"/>
    <w:uiPriority w:val="1"/>
    <w:rsid w:val="0060353F"/>
    <w:rPr>
      <w:rFonts w:ascii="Aalto Sans Pro Medium It" w:hAnsi="Aalto Sans Pro Medium It"/>
      <w:color w:val="003DA6"/>
      <w:kern w:val="20"/>
      <w:sz w:val="28"/>
      <w:szCs w:val="32"/>
      <w:lang w:val="es-CO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2"/>
    <w:qFormat/>
    <w:rsid w:val="00134C03"/>
    <w:pPr>
      <w:spacing w:before="240" w:after="240"/>
      <w:ind w:left="720" w:right="720"/>
    </w:pPr>
    <w:rPr>
      <w:rFonts w:ascii="Aalto Sans Pro It" w:hAnsi="Aalto Sans Pro It"/>
      <w:iCs/>
      <w:color w:val="003DA6"/>
      <w:sz w:val="20"/>
      <w:lang w:val="en-US"/>
    </w:rPr>
  </w:style>
  <w:style w:type="character" w:customStyle="1" w:styleId="CitaCar">
    <w:name w:val="Cita Car"/>
    <w:basedOn w:val="Fuentedeprrafopredeter"/>
    <w:link w:val="Cita"/>
    <w:uiPriority w:val="2"/>
    <w:rsid w:val="00CA3655"/>
    <w:rPr>
      <w:rFonts w:ascii="Aalto Sans Pro It" w:hAnsi="Aalto Sans Pro It"/>
      <w:iCs/>
      <w:color w:val="003DA6"/>
      <w:kern w:val="20"/>
      <w:lang w:val="en-US"/>
    </w:rPr>
  </w:style>
  <w:style w:type="paragraph" w:styleId="Bibliografa">
    <w:name w:val="Bibliography"/>
    <w:basedOn w:val="Normal"/>
    <w:next w:val="Normal"/>
    <w:uiPriority w:val="37"/>
    <w:semiHidden/>
    <w:unhideWhenUsed/>
  </w:style>
  <w:style w:type="paragraph" w:styleId="Textodebloque">
    <w:name w:val="Block Text"/>
    <w:basedOn w:val="Normal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</w:style>
  <w:style w:type="paragraph" w:styleId="Textoindependiente2">
    <w:name w:val="Body Text 2"/>
    <w:basedOn w:val="Normal"/>
    <w:link w:val="Textoindependiente2Car"/>
    <w:uiPriority w:val="99"/>
    <w:semiHidden/>
    <w:unhideWhenUsed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</w:style>
  <w:style w:type="paragraph" w:styleId="Textoindependiente3">
    <w:name w:val="Body Text 3"/>
    <w:basedOn w:val="Normal"/>
    <w:link w:val="Textoindependiente3Car"/>
    <w:uiPriority w:val="99"/>
    <w:semiHidden/>
    <w:unhideWhenUsed/>
    <w:pPr>
      <w:spacing w:after="120"/>
    </w:pPr>
    <w:rPr>
      <w:sz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Pr>
      <w:sz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</w:style>
  <w:style w:type="paragraph" w:styleId="Sangradetextonormal">
    <w:name w:val="Body Text Indent"/>
    <w:basedOn w:val="Normal"/>
    <w:link w:val="SangradetextonormalCar"/>
    <w:uiPriority w:val="99"/>
    <w:semiHidden/>
    <w:unhideWhenUsed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pPr>
      <w:spacing w:after="20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Pr>
      <w:sz w:val="16"/>
    </w:rPr>
  </w:style>
  <w:style w:type="character" w:styleId="Ttulodellibro">
    <w:name w:val="Book Title"/>
    <w:basedOn w:val="Fuentedeprrafopredeter"/>
    <w:uiPriority w:val="33"/>
    <w:semiHidden/>
    <w:unhideWhenUsed/>
    <w:rPr>
      <w:b/>
      <w:bCs/>
      <w:smallCaps/>
      <w:spacing w:val="5"/>
    </w:rPr>
  </w:style>
  <w:style w:type="paragraph" w:styleId="Descripcin">
    <w:name w:val="caption"/>
    <w:basedOn w:val="Normal"/>
    <w:next w:val="Normal"/>
    <w:link w:val="DescripcinCar"/>
    <w:uiPriority w:val="35"/>
    <w:unhideWhenUsed/>
    <w:rsid w:val="004C5B8B"/>
    <w:pPr>
      <w:spacing w:before="120" w:after="120" w:line="276" w:lineRule="auto"/>
      <w:jc w:val="center"/>
    </w:pPr>
    <w:rPr>
      <w:rFonts w:ascii="Aalto Sans Pro It" w:eastAsiaTheme="majorEastAsia" w:hAnsi="Aalto Sans Pro It" w:cstheme="majorBidi"/>
      <w:iCs/>
      <w:spacing w:val="15"/>
      <w:sz w:val="16"/>
      <w:szCs w:val="16"/>
      <w:lang w:eastAsia="en-US"/>
    </w:rPr>
  </w:style>
  <w:style w:type="paragraph" w:styleId="Cierre">
    <w:name w:val="Closing"/>
    <w:basedOn w:val="Normal"/>
    <w:link w:val="CierreCar"/>
    <w:uiPriority w:val="99"/>
    <w:semiHidden/>
    <w:unhideWhenUsed/>
    <w:pPr>
      <w:spacing w:after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</w:style>
  <w:style w:type="table" w:styleId="Cuadrculavistosa">
    <w:name w:val="Colorful Grid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Listavistosa">
    <w:name w:val="Colorful List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Listavistosa-nfasis2">
    <w:name w:val="Colorful List Accent 2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Listavistosa-nfasis3">
    <w:name w:val="Colorful List Accent 3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Listavistosa-nfasis4">
    <w:name w:val="Colorful List Accent 4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Listavistosa-nfasis5">
    <w:name w:val="Colorful List Accent 5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Listavistosa-nfasis6">
    <w:name w:val="Colorful List Accent 6"/>
    <w:basedOn w:val="Tab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Sombreadovistoso">
    <w:name w:val="Colorful Shading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  <w:sz w:val="20"/>
    </w:rPr>
  </w:style>
  <w:style w:type="table" w:styleId="Listaoscura">
    <w:name w:val="Dark List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Listaoscura-nfasis2">
    <w:name w:val="Dark List Accent 2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Listaoscura-nfasis3">
    <w:name w:val="Dark List Accent 3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Listaoscura-nfasis4">
    <w:name w:val="Dark List Accent 4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Listaoscura-nfasis5">
    <w:name w:val="Dark List Accent 5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Listaoscura-nfasis6">
    <w:name w:val="Dark List Accent 6"/>
    <w:basedOn w:val="Tab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</w:style>
  <w:style w:type="character" w:customStyle="1" w:styleId="FechaCar">
    <w:name w:val="Fecha Car"/>
    <w:basedOn w:val="Fuentedeprrafopredeter"/>
    <w:link w:val="Fecha"/>
    <w:uiPriority w:val="99"/>
    <w:semiHidden/>
  </w:style>
  <w:style w:type="paragraph" w:styleId="Mapadeldocumento">
    <w:name w:val="Document Map"/>
    <w:basedOn w:val="Normal"/>
    <w:link w:val="Mapadeldocument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Pr>
      <w:rFonts w:ascii="Tahoma" w:hAnsi="Tahoma" w:cs="Tahoma"/>
      <w:sz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pPr>
      <w:spacing w:after="0" w:line="240" w:lineRule="auto"/>
    </w:pPr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</w:style>
  <w:style w:type="character" w:styleId="nfasis">
    <w:name w:val="Emphasis"/>
    <w:basedOn w:val="Fuentedeprrafopredeter"/>
    <w:uiPriority w:val="20"/>
    <w:semiHidden/>
    <w:unhideWhenUsed/>
    <w:rPr>
      <w:i/>
      <w:iCs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</w:rPr>
  </w:style>
  <w:style w:type="paragraph" w:styleId="Direccinsobre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Remitedesobre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69696" w:themeColor="followedHyperlink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</w:rPr>
  </w:style>
  <w:style w:type="character" w:customStyle="1" w:styleId="Ttulo3Car">
    <w:name w:val="Título 3 Car"/>
    <w:basedOn w:val="Fuentedeprrafopredeter"/>
    <w:link w:val="Ttulo3"/>
    <w:uiPriority w:val="1"/>
    <w:rsid w:val="008019F2"/>
    <w:rPr>
      <w:rFonts w:ascii="Aalto Sans Pro Medium It" w:hAnsi="Aalto Sans Pro Medium It"/>
      <w:color w:val="003DA6"/>
      <w:kern w:val="20"/>
      <w:sz w:val="28"/>
      <w:szCs w:val="32"/>
      <w:lang w:val="es-CO"/>
    </w:rPr>
  </w:style>
  <w:style w:type="character" w:customStyle="1" w:styleId="Ttulo4Car">
    <w:name w:val="Título 4 Car"/>
    <w:basedOn w:val="Fuentedeprrafopredeter"/>
    <w:link w:val="Ttulo4"/>
    <w:uiPriority w:val="18"/>
    <w:semiHidden/>
    <w:rsid w:val="00D85967"/>
    <w:rPr>
      <w:rFonts w:ascii="Montserrat Medium" w:eastAsiaTheme="majorEastAsia" w:hAnsi="Montserrat Medium" w:cstheme="majorBidi"/>
      <w:b/>
      <w:bCs/>
      <w:i/>
      <w:iCs/>
      <w:color w:val="003DA6"/>
      <w:kern w:val="20"/>
    </w:rPr>
  </w:style>
  <w:style w:type="character" w:customStyle="1" w:styleId="Ttulo5Car">
    <w:name w:val="Título 5 Car"/>
    <w:basedOn w:val="Fuentedeprrafopredeter"/>
    <w:link w:val="Ttulo5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Ttulo6Car">
    <w:name w:val="Título 6 Car"/>
    <w:basedOn w:val="Fuentedeprrafopredeter"/>
    <w:link w:val="Ttulo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Ttulo7Car">
    <w:name w:val="Título 7 Car"/>
    <w:basedOn w:val="Fuentedeprrafopredeter"/>
    <w:link w:val="Ttulo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Ttulo8Car">
    <w:name w:val="Título 8 Car"/>
    <w:basedOn w:val="Fuentedeprrafopredeter"/>
    <w:link w:val="Ttulo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Ttulo9Car">
    <w:name w:val="Título 9 Car"/>
    <w:basedOn w:val="Fuentedeprrafopredeter"/>
    <w:link w:val="Ttulo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nimoHTML">
    <w:name w:val="HTML Acronym"/>
    <w:basedOn w:val="Fuentedeprrafopredeter"/>
    <w:uiPriority w:val="99"/>
    <w:semiHidden/>
    <w:unhideWhenUsed/>
  </w:style>
  <w:style w:type="paragraph" w:styleId="DireccinHTML">
    <w:name w:val="HTML Address"/>
    <w:basedOn w:val="Normal"/>
    <w:link w:val="DireccinHTMLC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Pr>
      <w:i/>
      <w:iCs/>
    </w:rPr>
  </w:style>
  <w:style w:type="character" w:styleId="CitaHTML">
    <w:name w:val="HTML Cite"/>
    <w:basedOn w:val="Fuentedeprrafopredeter"/>
    <w:uiPriority w:val="99"/>
    <w:semiHidden/>
    <w:unhideWhenUsed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Pr>
      <w:rFonts w:ascii="Consolas" w:hAnsi="Consolas" w:cs="Consolas"/>
      <w:sz w:val="20"/>
    </w:rPr>
  </w:style>
  <w:style w:type="character" w:styleId="DefinicinHTML">
    <w:name w:val="HTML Definition"/>
    <w:basedOn w:val="Fuentedeprrafopredeter"/>
    <w:uiPriority w:val="99"/>
    <w:semiHidden/>
    <w:unhideWhenUsed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Pr>
      <w:rFonts w:ascii="Consolas" w:hAnsi="Consolas" w:cs="Consolas"/>
      <w:sz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Pr>
      <w:rFonts w:ascii="Consolas" w:hAnsi="Consolas" w:cs="Consolas"/>
      <w:sz w:val="20"/>
    </w:rPr>
  </w:style>
  <w:style w:type="character" w:styleId="EjemplodeHTML">
    <w:name w:val="HTML Sample"/>
    <w:basedOn w:val="Fuentedeprrafopredeter"/>
    <w:uiPriority w:val="99"/>
    <w:semiHidden/>
    <w:unhideWhenUsed/>
    <w:rPr>
      <w:rFonts w:ascii="Consolas" w:hAnsi="Consolas" w:cs="Consolas"/>
      <w:sz w:val="24"/>
    </w:rPr>
  </w:style>
  <w:style w:type="character" w:styleId="MquinadeescribirHTML">
    <w:name w:val="HTML Typewriter"/>
    <w:basedOn w:val="Fuentedeprrafopredeter"/>
    <w:uiPriority w:val="99"/>
    <w:semiHidden/>
    <w:unhideWhenUsed/>
    <w:rPr>
      <w:rFonts w:ascii="Consolas" w:hAnsi="Consolas" w:cs="Consolas"/>
      <w:sz w:val="20"/>
    </w:rPr>
  </w:style>
  <w:style w:type="character" w:styleId="VariableHTML">
    <w:name w:val="HTML Variable"/>
    <w:basedOn w:val="Fuentedeprrafopredeter"/>
    <w:uiPriority w:val="99"/>
    <w:semiHidden/>
    <w:unhideWhenUsed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D1150D"/>
    <w:rPr>
      <w:color w:val="003DA6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nfasisintenso">
    <w:name w:val="Intense Emphasis"/>
    <w:basedOn w:val="Fuentedeprrafopredeter"/>
    <w:uiPriority w:val="21"/>
    <w:semiHidden/>
    <w:unhideWhenUsed/>
    <w:rPr>
      <w:b/>
      <w:bCs/>
      <w:i/>
      <w:iCs/>
      <w:color w:val="7E97AD" w:themeColor="accent1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pPr>
      <w:pBdr>
        <w:bottom w:val="single" w:sz="4" w:space="4" w:color="7E97AD" w:themeColor="accent1"/>
      </w:pBdr>
      <w:ind w:left="936" w:right="936"/>
    </w:pPr>
    <w:rPr>
      <w:b/>
      <w:bCs/>
      <w:i/>
      <w:iCs/>
      <w:color w:val="7E97A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bCs/>
      <w:i/>
      <w:iCs/>
      <w:color w:val="7E97AD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Cuadrculaclara">
    <w:name w:val="Light Grid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Cuadrculaclara-nfasis2">
    <w:name w:val="Light Grid Accent 2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Cuadrculaclara-nfasis3">
    <w:name w:val="Light Grid Accent 3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Cuadrculaclara-nfasis4">
    <w:name w:val="Light Grid Accent 4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Cuadrculaclara-nfasis5">
    <w:name w:val="Light Grid Accent 5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Cuadrculaclara-nfasis6">
    <w:name w:val="Light Grid Accent 6"/>
    <w:basedOn w:val="Tab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Listaclara">
    <w:name w:val="Light List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Listaclara-nfasis2">
    <w:name w:val="Light List Accent 2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Listaclara-nfasis3">
    <w:name w:val="Light List Accent 3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Listaclara-nfasis4">
    <w:name w:val="Light List Accent 4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Listaclara-nfasis5">
    <w:name w:val="Light List Accent 5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Listaclara-nfasis6">
    <w:name w:val="Light List Accent 6"/>
    <w:basedOn w:val="Tab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Sombreadoclaro-nfasis2">
    <w:name w:val="Light Shading Accent 2"/>
    <w:basedOn w:val="Tablanormal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Sombreadoclaro-nfasis3">
    <w:name w:val="Light Shading Accent 3"/>
    <w:basedOn w:val="Tablanormal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Sombreadoclaro-nfasis4">
    <w:name w:val="Light Shading Accent 4"/>
    <w:basedOn w:val="Tablanormal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Sombreadoclaro-nfasis5">
    <w:name w:val="Light Shading Accent 5"/>
    <w:basedOn w:val="Tablanormal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Sombreadoclaro-nfasis6">
    <w:name w:val="Light Shading Accent 6"/>
    <w:basedOn w:val="Tablanormal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</w:style>
  <w:style w:type="paragraph" w:styleId="Lista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aconvietas">
    <w:name w:val="List Bullet"/>
    <w:basedOn w:val="Normal"/>
    <w:link w:val="ListaconvietasCar"/>
    <w:uiPriority w:val="2"/>
    <w:qFormat/>
    <w:rsid w:val="00CA3655"/>
    <w:pPr>
      <w:numPr>
        <w:numId w:val="12"/>
      </w:numPr>
      <w:ind w:left="851" w:hanging="341"/>
    </w:pPr>
  </w:style>
  <w:style w:type="paragraph" w:styleId="Listaconvietas2">
    <w:name w:val="List Bullet 2"/>
    <w:basedOn w:val="Normal"/>
    <w:uiPriority w:val="99"/>
    <w:semiHidden/>
    <w:unhideWhenUsed/>
    <w:pPr>
      <w:numPr>
        <w:numId w:val="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2"/>
    <w:qFormat/>
    <w:rsid w:val="004C5B8B"/>
    <w:pPr>
      <w:numPr>
        <w:numId w:val="6"/>
      </w:numPr>
    </w:pPr>
  </w:style>
  <w:style w:type="paragraph" w:styleId="Listaconnmeros2">
    <w:name w:val="List Number 2"/>
    <w:basedOn w:val="Normal"/>
    <w:uiPriority w:val="2"/>
    <w:qFormat/>
    <w:rsid w:val="004C5B8B"/>
    <w:pPr>
      <w:numPr>
        <w:ilvl w:val="1"/>
        <w:numId w:val="6"/>
      </w:numPr>
    </w:pPr>
  </w:style>
  <w:style w:type="paragraph" w:styleId="Listaconnmeros3">
    <w:name w:val="List Number 3"/>
    <w:basedOn w:val="Normal"/>
    <w:uiPriority w:val="2"/>
    <w:unhideWhenUsed/>
    <w:rsid w:val="000B625F"/>
    <w:pPr>
      <w:numPr>
        <w:ilvl w:val="2"/>
        <w:numId w:val="6"/>
      </w:numPr>
      <w:contextualSpacing/>
    </w:pPr>
  </w:style>
  <w:style w:type="paragraph" w:styleId="Listaconnmeros4">
    <w:name w:val="List Number 4"/>
    <w:basedOn w:val="Normal"/>
    <w:uiPriority w:val="18"/>
    <w:semiHidden/>
    <w:unhideWhenUsed/>
    <w:pPr>
      <w:numPr>
        <w:ilvl w:val="3"/>
        <w:numId w:val="6"/>
      </w:numPr>
      <w:contextualSpacing/>
    </w:pPr>
  </w:style>
  <w:style w:type="paragraph" w:styleId="Listaconnmeros5">
    <w:name w:val="List Number 5"/>
    <w:basedOn w:val="Normal"/>
    <w:uiPriority w:val="18"/>
    <w:semiHidden/>
    <w:unhideWhenUsed/>
    <w:pPr>
      <w:numPr>
        <w:ilvl w:val="4"/>
        <w:numId w:val="6"/>
      </w:numPr>
      <w:contextualSpacing/>
    </w:pPr>
  </w:style>
  <w:style w:type="paragraph" w:styleId="Prrafodelista">
    <w:name w:val="List Paragraph"/>
    <w:basedOn w:val="Normal"/>
    <w:link w:val="PrrafodelistaCar"/>
    <w:uiPriority w:val="34"/>
    <w:unhideWhenUsed/>
    <w:qFormat/>
    <w:rsid w:val="000B625F"/>
    <w:pPr>
      <w:ind w:left="720"/>
      <w:contextualSpacing/>
    </w:pPr>
  </w:style>
  <w:style w:type="paragraph" w:styleId="Textomacro">
    <w:name w:val="macro"/>
    <w:link w:val="TextomacroC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Pr>
      <w:rFonts w:ascii="Consolas" w:hAnsi="Consolas" w:cs="Consolas"/>
      <w:sz w:val="20"/>
    </w:rPr>
  </w:style>
  <w:style w:type="table" w:styleId="Cuadrculamedia1">
    <w:name w:val="Medium Grid 1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Cuadrculamedia1-nfasis2">
    <w:name w:val="Medium Grid 1 Accent 2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uadrculamedia1-nfasis4">
    <w:name w:val="Medium Grid 1 Accent 4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Cuadrculamedia1-nfasis5">
    <w:name w:val="Medium Grid 1 Accent 5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Cuadrculamedia1-nfasis6">
    <w:name w:val="Medium Grid 1 Accent 6"/>
    <w:basedOn w:val="Tab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Cuadrculamedia2">
    <w:name w:val="Medium Grid 2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Cuadrculamedia3-nfasis2">
    <w:name w:val="Medium Grid 3 Accent 2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Cuadrculamedia3-nfasis4">
    <w:name w:val="Medium Grid 3 Accent 4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Cuadrculamedia3-nfasis5">
    <w:name w:val="Medium Grid 3 Accent 5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Cuadrculamedia3-nfasis6">
    <w:name w:val="Medium Grid 3 Accent 6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Listamedia1">
    <w:name w:val="Medium List 1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Listamedia1-nfasis2">
    <w:name w:val="Medium List 1 Accent 2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Listamedia1-nfasis3">
    <w:name w:val="Medium List 1 Accent 3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Listamedia1-nfasis4">
    <w:name w:val="Medium List 1 Accent 4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Listamedia1-nfasis5">
    <w:name w:val="Medium List 1 Accent 5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Listamedia1-nfasis6">
    <w:name w:val="Medium List 1 Accent 6"/>
    <w:basedOn w:val="Tab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Listamedia2">
    <w:name w:val="Medium List 2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Encabezadodemensaje">
    <w:name w:val="Message Header"/>
    <w:basedOn w:val="Normal"/>
    <w:link w:val="EncabezadodemensajeC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</w:rPr>
  </w:style>
  <w:style w:type="paragraph" w:styleId="Sangranormal">
    <w:name w:val="Normal Indent"/>
    <w:basedOn w:val="Normal"/>
    <w:uiPriority w:val="99"/>
    <w:semiHidden/>
    <w:unhideWhenUsed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</w:style>
  <w:style w:type="character" w:styleId="Nmerodepgina">
    <w:name w:val="page number"/>
    <w:basedOn w:val="Fuentedeprrafopredeter"/>
    <w:uiPriority w:val="99"/>
    <w:semiHidden/>
    <w:unhideWhenUsed/>
  </w:style>
  <w:style w:type="paragraph" w:styleId="Textosinformato">
    <w:name w:val="Plain Text"/>
    <w:basedOn w:val="Normal"/>
    <w:link w:val="TextosinformatoCa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Pr>
      <w:rFonts w:ascii="Consolas" w:hAnsi="Consolas" w:cs="Consolas"/>
      <w:sz w:val="21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</w:style>
  <w:style w:type="character" w:customStyle="1" w:styleId="SaludoCar">
    <w:name w:val="Saludo Car"/>
    <w:basedOn w:val="Fuentedeprrafopredeter"/>
    <w:link w:val="Saludo"/>
    <w:uiPriority w:val="99"/>
    <w:semiHidden/>
  </w:style>
  <w:style w:type="paragraph" w:styleId="Firma">
    <w:name w:val="Signature"/>
    <w:basedOn w:val="Normal"/>
    <w:link w:val="FirmaCar"/>
    <w:uiPriority w:val="9"/>
    <w:unhideWhenUsed/>
    <w:rsid w:val="000B625F"/>
    <w:pPr>
      <w:spacing w:before="720" w:after="0" w:line="312" w:lineRule="auto"/>
      <w:contextualSpacing/>
      <w:jc w:val="left"/>
    </w:pPr>
  </w:style>
  <w:style w:type="character" w:customStyle="1" w:styleId="FirmaCar">
    <w:name w:val="Firma Car"/>
    <w:basedOn w:val="Fuentedeprrafopredeter"/>
    <w:link w:val="Firma"/>
    <w:uiPriority w:val="9"/>
    <w:rsid w:val="000B625F"/>
    <w:rPr>
      <w:rFonts w:ascii="Montserrat Medium" w:hAnsi="Montserrat Medium"/>
      <w:kern w:val="20"/>
    </w:rPr>
  </w:style>
  <w:style w:type="character" w:styleId="Textoennegrita">
    <w:name w:val="Strong"/>
    <w:basedOn w:val="Fuentedeprrafopredeter"/>
    <w:uiPriority w:val="2"/>
    <w:semiHidden/>
    <w:rsid w:val="00961074"/>
    <w:rPr>
      <w:rFonts w:ascii="Aalto Sans Pro Medium It" w:hAnsi="Aalto Sans Pro Medium It"/>
      <w:b/>
      <w:bCs/>
      <w:color w:val="595959" w:themeColor="text1" w:themeTint="A6"/>
    </w:rPr>
  </w:style>
  <w:style w:type="paragraph" w:styleId="Subttulo">
    <w:name w:val="Subtitle"/>
    <w:basedOn w:val="Normal"/>
    <w:next w:val="Normal"/>
    <w:link w:val="SubttuloCar"/>
    <w:uiPriority w:val="19"/>
    <w:unhideWhenUsed/>
    <w:rsid w:val="00D85967"/>
    <w:pPr>
      <w:numPr>
        <w:ilvl w:val="1"/>
      </w:numPr>
      <w:spacing w:line="160" w:lineRule="atLeast"/>
      <w:ind w:left="142" w:right="720"/>
    </w:pPr>
    <w:rPr>
      <w:rFonts w:ascii="Montserrat SemiBold" w:eastAsiaTheme="majorEastAsia" w:hAnsi="Montserrat SemiBold" w:cstheme="majorBidi"/>
      <w:caps/>
      <w:color w:val="003DA6"/>
      <w:sz w:val="64"/>
    </w:rPr>
  </w:style>
  <w:style w:type="character" w:customStyle="1" w:styleId="SubttuloCar">
    <w:name w:val="Subtítulo Car"/>
    <w:basedOn w:val="Fuentedeprrafopredeter"/>
    <w:link w:val="Subttulo"/>
    <w:uiPriority w:val="19"/>
    <w:rsid w:val="00D85967"/>
    <w:rPr>
      <w:rFonts w:ascii="Montserrat SemiBold" w:eastAsiaTheme="majorEastAsia" w:hAnsi="Montserrat SemiBold" w:cstheme="majorBidi"/>
      <w:caps/>
      <w:color w:val="003DA6"/>
      <w:kern w:val="20"/>
      <w:sz w:val="64"/>
    </w:rPr>
  </w:style>
  <w:style w:type="character" w:styleId="nfasissutil">
    <w:name w:val="Subtle Emphasis"/>
    <w:basedOn w:val="Fuentedeprrafopredeter"/>
    <w:uiPriority w:val="19"/>
    <w:semiHidden/>
    <w:unhideWhenUsed/>
    <w:rPr>
      <w:i/>
      <w:iCs/>
      <w:color w:val="808080" w:themeColor="text1" w:themeTint="7F"/>
    </w:rPr>
  </w:style>
  <w:style w:type="character" w:styleId="Referenciasutil">
    <w:name w:val="Subtle Reference"/>
    <w:basedOn w:val="Fuentedeprrafopredeter"/>
    <w:uiPriority w:val="31"/>
    <w:semiHidden/>
    <w:unhideWhenUsed/>
    <w:rPr>
      <w:smallCaps/>
      <w:color w:val="CC8E60" w:themeColor="accent2"/>
      <w:u w:val="single"/>
    </w:rPr>
  </w:style>
  <w:style w:type="table" w:styleId="Tablaconefectos3D1">
    <w:name w:val="Table 3D effects 1"/>
    <w:basedOn w:val="Tablanormal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2">
    <w:name w:val="Table Grid 2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3">
    <w:name w:val="Table Grid 3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4">
    <w:name w:val="Table Grid 4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1">
    <w:name w:val="Table List 1"/>
    <w:basedOn w:val="Tab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Tabladeilustracione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laprofesional">
    <w:name w:val="Table Professional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DC1">
    <w:name w:val="toc 1"/>
    <w:basedOn w:val="Normal"/>
    <w:next w:val="Normal"/>
    <w:link w:val="TDC1Car"/>
    <w:autoRedefine/>
    <w:uiPriority w:val="39"/>
    <w:unhideWhenUsed/>
    <w:rsid w:val="0084745D"/>
    <w:pPr>
      <w:tabs>
        <w:tab w:val="left" w:pos="709"/>
        <w:tab w:val="right" w:leader="underscore" w:pos="9090"/>
      </w:tabs>
      <w:spacing w:after="100"/>
    </w:pPr>
    <w:rPr>
      <w:sz w:val="22"/>
    </w:rPr>
  </w:style>
  <w:style w:type="paragraph" w:styleId="TDC2">
    <w:name w:val="toc 2"/>
    <w:basedOn w:val="Normal"/>
    <w:next w:val="Normal"/>
    <w:autoRedefine/>
    <w:uiPriority w:val="39"/>
    <w:unhideWhenUsed/>
    <w:rsid w:val="000B625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B625F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unhideWhenUsed/>
    <w:rsid w:val="00961074"/>
    <w:pPr>
      <w:spacing w:after="120"/>
      <w:outlineLvl w:val="9"/>
    </w:pPr>
    <w:rPr>
      <w:sz w:val="32"/>
    </w:rPr>
  </w:style>
  <w:style w:type="character" w:customStyle="1" w:styleId="SinespaciadoCar">
    <w:name w:val="Sin espaciado Car"/>
    <w:basedOn w:val="Fuentedeprrafopredeter"/>
    <w:link w:val="Sinespaciado"/>
    <w:uiPriority w:val="99"/>
    <w:rsid w:val="004838FE"/>
    <w:rPr>
      <w:rFonts w:ascii="Aalto Sans Pro" w:hAnsi="Aalto Sans Pro"/>
    </w:rPr>
  </w:style>
  <w:style w:type="paragraph" w:customStyle="1" w:styleId="Decimalesdeltextodelatabla">
    <w:name w:val="Decimales del texto de la tabla"/>
    <w:basedOn w:val="Normal"/>
    <w:uiPriority w:val="2"/>
    <w:semiHidden/>
    <w:qFormat/>
    <w:rsid w:val="000B625F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Tablafinanciera">
    <w:name w:val="Tabla financiera"/>
    <w:basedOn w:val="Tablanormal"/>
    <w:uiPriority w:val="99"/>
    <w:rsid w:val="004838FE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Informeanual">
    <w:name w:val="Informe anual"/>
    <w:uiPriority w:val="99"/>
    <w:pPr>
      <w:numPr>
        <w:numId w:val="5"/>
      </w:numPr>
    </w:pPr>
  </w:style>
  <w:style w:type="paragraph" w:customStyle="1" w:styleId="Descripcinbreve">
    <w:name w:val="Descripción breve"/>
    <w:basedOn w:val="Normal"/>
    <w:uiPriority w:val="19"/>
    <w:rsid w:val="00E87D8D"/>
    <w:pPr>
      <w:spacing w:before="0" w:after="0" w:line="240" w:lineRule="auto"/>
      <w:ind w:right="144"/>
    </w:pPr>
    <w:rPr>
      <w:rFonts w:ascii="Aalto Sans Pro It" w:hAnsi="Aalto Sans Pro It"/>
      <w:iCs/>
      <w:color w:val="003DA5"/>
      <w:sz w:val="20"/>
      <w:szCs w:val="22"/>
    </w:rPr>
  </w:style>
  <w:style w:type="paragraph" w:customStyle="1" w:styleId="Textodelatabla">
    <w:name w:val="Texto de la tabla"/>
    <w:basedOn w:val="Normal"/>
    <w:link w:val="TextodelatablaCar"/>
    <w:uiPriority w:val="9"/>
    <w:qFormat/>
    <w:rsid w:val="00263F8A"/>
    <w:pPr>
      <w:spacing w:before="0" w:after="0" w:line="240" w:lineRule="auto"/>
      <w:jc w:val="center"/>
    </w:pPr>
    <w:rPr>
      <w:rFonts w:ascii="Aalto Sans Pro It" w:eastAsiaTheme="majorEastAsia" w:hAnsi="Aalto Sans Pro It" w:cstheme="majorBidi"/>
      <w:iCs/>
      <w:spacing w:val="15"/>
      <w:sz w:val="22"/>
      <w:szCs w:val="22"/>
      <w:lang w:eastAsia="en-US"/>
    </w:rPr>
  </w:style>
  <w:style w:type="paragraph" w:customStyle="1" w:styleId="Encabezadoinversodelatabla">
    <w:name w:val="Encabezado inverso de la tabla"/>
    <w:basedOn w:val="Normal"/>
    <w:link w:val="EncabezadoinversodelatablaCar"/>
    <w:uiPriority w:val="9"/>
    <w:rsid w:val="00D85967"/>
    <w:pPr>
      <w:spacing w:after="40" w:line="240" w:lineRule="auto"/>
      <w:ind w:left="144" w:right="144"/>
    </w:pPr>
    <w:rPr>
      <w:rFonts w:eastAsiaTheme="majorEastAsia" w:cstheme="majorBidi"/>
      <w:caps/>
      <w:color w:val="003DA6"/>
    </w:rPr>
  </w:style>
  <w:style w:type="paragraph" w:customStyle="1" w:styleId="ndice">
    <w:name w:val="Índice"/>
    <w:basedOn w:val="Normal"/>
    <w:link w:val="ndiceCar"/>
    <w:rsid w:val="0015602C"/>
    <w:pPr>
      <w:shd w:val="clear" w:color="auto" w:fill="003DA6"/>
      <w:spacing w:line="160" w:lineRule="atLeast"/>
      <w:ind w:firstLine="454"/>
    </w:pPr>
    <w:rPr>
      <w:rFonts w:ascii="Aalto Sans Pro Medium It" w:hAnsi="Aalto Sans Pro Medium It"/>
      <w:color w:val="FFFFFF" w:themeColor="background1"/>
      <w:sz w:val="56"/>
    </w:rPr>
  </w:style>
  <w:style w:type="character" w:customStyle="1" w:styleId="ndiceCar">
    <w:name w:val="Índice Car"/>
    <w:basedOn w:val="Fuentedeprrafopredeter"/>
    <w:link w:val="ndice"/>
    <w:rsid w:val="0015602C"/>
    <w:rPr>
      <w:rFonts w:ascii="Aalto Sans Pro Medium It" w:hAnsi="Aalto Sans Pro Medium It"/>
      <w:color w:val="FFFFFF" w:themeColor="background1"/>
      <w:kern w:val="20"/>
      <w:sz w:val="56"/>
      <w:shd w:val="clear" w:color="auto" w:fill="003DA6"/>
    </w:rPr>
  </w:style>
  <w:style w:type="paragraph" w:customStyle="1" w:styleId="TitulodeTablas">
    <w:name w:val="Titulo de Tablas"/>
    <w:basedOn w:val="Titulo1"/>
    <w:link w:val="TitulodeTablasCar"/>
    <w:rsid w:val="004D4F86"/>
    <w:pPr>
      <w:numPr>
        <w:numId w:val="0"/>
      </w:numPr>
      <w:ind w:left="1224" w:hanging="538"/>
    </w:pPr>
    <w:rPr>
      <w:sz w:val="24"/>
    </w:rPr>
  </w:style>
  <w:style w:type="character" w:customStyle="1" w:styleId="EncabezadoinversodelatablaCar">
    <w:name w:val="Encabezado inverso de la tabla Car"/>
    <w:basedOn w:val="Fuentedeprrafopredeter"/>
    <w:link w:val="Encabezadoinversodelatabla"/>
    <w:uiPriority w:val="9"/>
    <w:rsid w:val="00D85967"/>
    <w:rPr>
      <w:rFonts w:ascii="Montserrat Medium" w:eastAsiaTheme="majorEastAsia" w:hAnsi="Montserrat Medium" w:cstheme="majorBidi"/>
      <w:caps/>
      <w:color w:val="003DA6"/>
      <w:kern w:val="20"/>
      <w:sz w:val="24"/>
    </w:rPr>
  </w:style>
  <w:style w:type="character" w:customStyle="1" w:styleId="TitulodeTablasCar">
    <w:name w:val="Titulo de Tablas Car"/>
    <w:basedOn w:val="EncabezadoinversodelatablaCar"/>
    <w:link w:val="TitulodeTablas"/>
    <w:rsid w:val="004D4F86"/>
    <w:rPr>
      <w:rFonts w:ascii="Aalto Sans Pro Medium It" w:eastAsiaTheme="majorEastAsia" w:hAnsi="Aalto Sans Pro Medium It" w:cstheme="majorBidi"/>
      <w:caps w:val="0"/>
      <w:color w:val="003DA6"/>
      <w:kern w:val="20"/>
      <w:sz w:val="24"/>
      <w:szCs w:val="32"/>
    </w:rPr>
  </w:style>
  <w:style w:type="paragraph" w:customStyle="1" w:styleId="Titulo2">
    <w:name w:val="Titulo_2"/>
    <w:basedOn w:val="Titulo1"/>
    <w:link w:val="Titulo2Car"/>
    <w:qFormat/>
    <w:rsid w:val="00751C17"/>
    <w:pPr>
      <w:numPr>
        <w:ilvl w:val="1"/>
      </w:numPr>
    </w:pPr>
    <w:rPr>
      <w:sz w:val="28"/>
    </w:rPr>
  </w:style>
  <w:style w:type="character" w:customStyle="1" w:styleId="Titulo2Car">
    <w:name w:val="Titulo_2 Car"/>
    <w:basedOn w:val="Fuentedeprrafopredeter"/>
    <w:link w:val="Titulo2"/>
    <w:rsid w:val="00751C17"/>
    <w:rPr>
      <w:rFonts w:ascii="Aalto Sans Pro Medium It" w:hAnsi="Aalto Sans Pro Medium It"/>
      <w:color w:val="003DA6"/>
      <w:kern w:val="20"/>
      <w:sz w:val="28"/>
      <w:szCs w:val="32"/>
      <w:lang w:val="es-CO"/>
    </w:rPr>
  </w:style>
  <w:style w:type="paragraph" w:customStyle="1" w:styleId="PiedeImagen">
    <w:name w:val="Pie de Imagen"/>
    <w:basedOn w:val="Subttulo"/>
    <w:link w:val="PiedeImagenCar"/>
    <w:rsid w:val="008F5B91"/>
    <w:pPr>
      <w:numPr>
        <w:ilvl w:val="0"/>
      </w:numPr>
      <w:spacing w:after="200" w:line="276" w:lineRule="auto"/>
      <w:ind w:left="142" w:right="0"/>
      <w:jc w:val="center"/>
    </w:pPr>
    <w:rPr>
      <w:rFonts w:ascii="Aalto Sans Pro It" w:hAnsi="Aalto Sans Pro It"/>
      <w:iCs/>
      <w:caps w:val="0"/>
      <w:color w:val="595959" w:themeColor="text1" w:themeTint="A6"/>
      <w:spacing w:val="15"/>
      <w:sz w:val="16"/>
      <w:szCs w:val="16"/>
      <w:lang w:eastAsia="en-US"/>
    </w:rPr>
  </w:style>
  <w:style w:type="character" w:customStyle="1" w:styleId="PiedeImagenCar">
    <w:name w:val="Pie de Imagen Car"/>
    <w:basedOn w:val="SubttuloCar"/>
    <w:link w:val="PiedeImagen"/>
    <w:rsid w:val="008F5B91"/>
    <w:rPr>
      <w:rFonts w:ascii="Aalto Sans Pro It" w:eastAsiaTheme="majorEastAsia" w:hAnsi="Aalto Sans Pro It" w:cstheme="majorBidi"/>
      <w:iCs/>
      <w:caps w:val="0"/>
      <w:color w:val="003DA6"/>
      <w:spacing w:val="15"/>
      <w:kern w:val="20"/>
      <w:sz w:val="16"/>
      <w:szCs w:val="16"/>
      <w:lang w:eastAsia="en-US"/>
    </w:rPr>
  </w:style>
  <w:style w:type="paragraph" w:customStyle="1" w:styleId="Vietas">
    <w:name w:val="Viñetas"/>
    <w:basedOn w:val="Listaconvietas"/>
    <w:link w:val="VietasCar"/>
    <w:uiPriority w:val="99"/>
    <w:qFormat/>
    <w:rsid w:val="00775C47"/>
    <w:pPr>
      <w:numPr>
        <w:numId w:val="7"/>
      </w:numPr>
      <w:spacing w:before="120" w:after="120" w:line="240" w:lineRule="auto"/>
      <w:ind w:left="527" w:hanging="357"/>
    </w:pPr>
  </w:style>
  <w:style w:type="character" w:customStyle="1" w:styleId="ListaconvietasCar">
    <w:name w:val="Lista con viñetas Car"/>
    <w:basedOn w:val="Fuentedeprrafopredeter"/>
    <w:link w:val="Listaconvietas"/>
    <w:uiPriority w:val="2"/>
    <w:rsid w:val="00B27D8C"/>
    <w:rPr>
      <w:rFonts w:ascii="Aalto Sans Pro" w:hAnsi="Aalto Sans Pro"/>
      <w:kern w:val="20"/>
      <w:sz w:val="24"/>
      <w:lang w:val="es-CO"/>
    </w:rPr>
  </w:style>
  <w:style w:type="character" w:customStyle="1" w:styleId="VietasCar">
    <w:name w:val="Viñetas Car"/>
    <w:basedOn w:val="ListaconvietasCar"/>
    <w:link w:val="Vietas"/>
    <w:uiPriority w:val="99"/>
    <w:rsid w:val="00CA3655"/>
    <w:rPr>
      <w:rFonts w:ascii="Aalto Sans Pro" w:hAnsi="Aalto Sans Pro"/>
      <w:kern w:val="20"/>
      <w:sz w:val="24"/>
      <w:lang w:val="es-CO"/>
    </w:rPr>
  </w:style>
  <w:style w:type="paragraph" w:customStyle="1" w:styleId="TitulodeTema">
    <w:name w:val="Titulo de Tema"/>
    <w:basedOn w:val="Normal"/>
    <w:link w:val="TitulodeTemaCar"/>
    <w:rsid w:val="009A0A4B"/>
    <w:pPr>
      <w:tabs>
        <w:tab w:val="left" w:pos="5542"/>
      </w:tabs>
      <w:spacing w:before="100" w:beforeAutospacing="1" w:after="0" w:line="240" w:lineRule="auto"/>
      <w:jc w:val="left"/>
    </w:pPr>
    <w:rPr>
      <w:rFonts w:ascii="Montserrat Medium" w:hAnsi="Montserrat Medium" w:cs="Cairo"/>
      <w:color w:val="FFFFFF" w:themeColor="background1"/>
      <w:sz w:val="32"/>
      <w:szCs w:val="21"/>
      <w:shd w:val="clear" w:color="auto" w:fill="F2F2F2"/>
      <w14:textFill>
        <w14:noFill/>
      </w14:textFill>
    </w:rPr>
  </w:style>
  <w:style w:type="character" w:customStyle="1" w:styleId="TitulodeTemaCar">
    <w:name w:val="Titulo de Tema Car"/>
    <w:basedOn w:val="Fuentedeprrafopredeter"/>
    <w:link w:val="TitulodeTema"/>
    <w:rsid w:val="009A0A4B"/>
    <w:rPr>
      <w:rFonts w:ascii="Montserrat Medium" w:hAnsi="Montserrat Medium" w:cs="Cairo"/>
      <w:caps w:val="0"/>
      <w:color w:val="FFFFFF" w:themeColor="background1"/>
      <w:kern w:val="20"/>
      <w:sz w:val="32"/>
      <w:szCs w:val="21"/>
      <w14:textFill>
        <w14:noFill/>
      </w14:textFill>
    </w:rPr>
  </w:style>
  <w:style w:type="paragraph" w:customStyle="1" w:styleId="TtuloTema">
    <w:name w:val="Título Tema"/>
    <w:basedOn w:val="Normal"/>
    <w:link w:val="TtuloTemaCar"/>
    <w:rsid w:val="002553A4"/>
    <w:pPr>
      <w:spacing w:before="160" w:line="240" w:lineRule="auto"/>
      <w:jc w:val="right"/>
    </w:pPr>
    <w:rPr>
      <w:rFonts w:ascii="Aalto Sans Pro Medium It" w:hAnsi="Aalto Sans Pro Medium It"/>
      <w:color w:val="FFFFFF" w:themeColor="background1"/>
      <w:sz w:val="36"/>
      <w:szCs w:val="36"/>
    </w:rPr>
  </w:style>
  <w:style w:type="character" w:customStyle="1" w:styleId="TtuloTemaCar">
    <w:name w:val="Título Tema Car"/>
    <w:basedOn w:val="Fuentedeprrafopredeter"/>
    <w:link w:val="TtuloTema"/>
    <w:rsid w:val="002553A4"/>
    <w:rPr>
      <w:rFonts w:ascii="Aalto Sans Pro Medium It" w:hAnsi="Aalto Sans Pro Medium It"/>
      <w:color w:val="FFFFFF" w:themeColor="background1"/>
      <w:kern w:val="20"/>
      <w:sz w:val="36"/>
      <w:szCs w:val="36"/>
    </w:rPr>
  </w:style>
  <w:style w:type="paragraph" w:customStyle="1" w:styleId="Encabezados">
    <w:name w:val="Encabezados"/>
    <w:basedOn w:val="Piedepgina"/>
    <w:link w:val="EncabezadosCar"/>
    <w:rsid w:val="007C6C83"/>
    <w:pPr>
      <w:pBdr>
        <w:top w:val="single" w:sz="4" w:space="0" w:color="B1C0CD" w:themeColor="accent1" w:themeTint="99"/>
      </w:pBdr>
      <w:ind w:left="0" w:right="-357" w:firstLine="1077"/>
      <w:jc w:val="right"/>
    </w:pPr>
    <w:rPr>
      <w:spacing w:val="-2"/>
      <w:sz w:val="18"/>
      <w:szCs w:val="18"/>
    </w:rPr>
  </w:style>
  <w:style w:type="paragraph" w:customStyle="1" w:styleId="EncabezadoTema">
    <w:name w:val="Encabezado Tema"/>
    <w:basedOn w:val="Normal"/>
    <w:link w:val="EncabezadoTemaCar"/>
    <w:uiPriority w:val="2"/>
    <w:qFormat/>
    <w:rsid w:val="006A19E9"/>
    <w:pPr>
      <w:spacing w:before="0" w:after="0" w:line="192" w:lineRule="auto"/>
      <w:jc w:val="right"/>
    </w:pPr>
    <w:rPr>
      <w:rFonts w:ascii="Aalto Sans Pro It" w:hAnsi="Aalto Sans Pro It"/>
      <w:sz w:val="18"/>
      <w:szCs w:val="18"/>
    </w:rPr>
  </w:style>
  <w:style w:type="character" w:customStyle="1" w:styleId="EncabezadosCar">
    <w:name w:val="Encabezados Car"/>
    <w:basedOn w:val="PiedepginaCar"/>
    <w:link w:val="Encabezados"/>
    <w:rsid w:val="007C6C83"/>
    <w:rPr>
      <w:rFonts w:ascii="Montserrat Medium" w:hAnsi="Montserrat Medium"/>
      <w:spacing w:val="-2"/>
      <w:kern w:val="20"/>
      <w:sz w:val="18"/>
      <w:szCs w:val="18"/>
    </w:rPr>
  </w:style>
  <w:style w:type="paragraph" w:customStyle="1" w:styleId="EncabezadoMdulo">
    <w:name w:val="Encabezado Módulo"/>
    <w:basedOn w:val="EncabezadoTema"/>
    <w:link w:val="EncabezadoMduloCar"/>
    <w:uiPriority w:val="2"/>
    <w:qFormat/>
    <w:rsid w:val="006A19E9"/>
    <w:rPr>
      <w:rFonts w:ascii="Aalto Sans Pro Medium It" w:hAnsi="Aalto Sans Pro Medium It"/>
      <w:lang w:val="es-AR"/>
    </w:rPr>
  </w:style>
  <w:style w:type="character" w:customStyle="1" w:styleId="EncabezadoTemaCar">
    <w:name w:val="Encabezado Tema Car"/>
    <w:basedOn w:val="Fuentedeprrafopredeter"/>
    <w:link w:val="EncabezadoTema"/>
    <w:uiPriority w:val="2"/>
    <w:rsid w:val="00CA3655"/>
    <w:rPr>
      <w:rFonts w:ascii="Aalto Sans Pro It" w:hAnsi="Aalto Sans Pro It"/>
      <w:kern w:val="20"/>
      <w:sz w:val="18"/>
      <w:szCs w:val="18"/>
    </w:rPr>
  </w:style>
  <w:style w:type="paragraph" w:customStyle="1" w:styleId="Titulo1">
    <w:name w:val="Titulo_1"/>
    <w:basedOn w:val="Titulos"/>
    <w:link w:val="Titulo1Car"/>
    <w:qFormat/>
    <w:rsid w:val="00FF0B0B"/>
    <w:pPr>
      <w:numPr>
        <w:numId w:val="10"/>
      </w:numPr>
      <w:spacing w:before="160" w:after="280"/>
    </w:pPr>
    <w:rPr>
      <w:rFonts w:ascii="Aalto Sans Pro Medium It" w:hAnsi="Aalto Sans Pro Medium It"/>
      <w:color w:val="003DA6"/>
      <w:sz w:val="32"/>
      <w:szCs w:val="32"/>
    </w:rPr>
  </w:style>
  <w:style w:type="character" w:customStyle="1" w:styleId="EncabezadoMduloCar">
    <w:name w:val="Encabezado Módulo Car"/>
    <w:basedOn w:val="EncabezadoTemaCar"/>
    <w:link w:val="EncabezadoMdulo"/>
    <w:uiPriority w:val="2"/>
    <w:rsid w:val="00CA3655"/>
    <w:rPr>
      <w:rFonts w:ascii="Aalto Sans Pro Medium It" w:hAnsi="Aalto Sans Pro Medium It"/>
      <w:kern w:val="20"/>
      <w:sz w:val="18"/>
      <w:szCs w:val="18"/>
      <w:lang w:val="es-AR"/>
    </w:rPr>
  </w:style>
  <w:style w:type="paragraph" w:customStyle="1" w:styleId="1">
    <w:name w:val="1"/>
    <w:basedOn w:val="Ttulo1"/>
    <w:link w:val="1Car"/>
    <w:rsid w:val="000C3925"/>
    <w:pPr>
      <w:ind w:left="0"/>
    </w:pPr>
    <w:rPr>
      <w:caps/>
      <w:sz w:val="144"/>
      <w:szCs w:val="144"/>
    </w:rPr>
  </w:style>
  <w:style w:type="paragraph" w:customStyle="1" w:styleId="Titulos">
    <w:name w:val="Titulos"/>
    <w:basedOn w:val="Ttulo1"/>
    <w:link w:val="TitulosCar"/>
    <w:rsid w:val="00D85967"/>
    <w:pPr>
      <w:numPr>
        <w:numId w:val="8"/>
      </w:numPr>
      <w:spacing w:after="1080"/>
      <w:ind w:left="0" w:hanging="357"/>
    </w:pPr>
    <w:rPr>
      <w:color w:val="595959" w:themeColor="text1" w:themeTint="A6"/>
    </w:rPr>
  </w:style>
  <w:style w:type="character" w:customStyle="1" w:styleId="1Car">
    <w:name w:val="1 Car"/>
    <w:basedOn w:val="Ttulo1Car"/>
    <w:link w:val="1"/>
    <w:rsid w:val="000C3925"/>
    <w:rPr>
      <w:rFonts w:ascii="Montserrat Medium" w:hAnsi="Montserrat Medium"/>
      <w:caps/>
      <w:color w:val="003DA6"/>
      <w:kern w:val="20"/>
      <w:sz w:val="144"/>
      <w:szCs w:val="144"/>
    </w:rPr>
  </w:style>
  <w:style w:type="character" w:customStyle="1" w:styleId="Titulo1Car">
    <w:name w:val="Titulo_1 Car"/>
    <w:basedOn w:val="TitulosCar"/>
    <w:link w:val="Titulo1"/>
    <w:rsid w:val="00FF0B0B"/>
    <w:rPr>
      <w:rFonts w:ascii="Aalto Sans Pro Medium It" w:hAnsi="Aalto Sans Pro Medium It"/>
      <w:color w:val="003DA6"/>
      <w:kern w:val="20"/>
      <w:sz w:val="32"/>
      <w:szCs w:val="32"/>
      <w:lang w:val="es-CO"/>
    </w:rPr>
  </w:style>
  <w:style w:type="character" w:customStyle="1" w:styleId="TitulosCar">
    <w:name w:val="Titulos Car"/>
    <w:basedOn w:val="Ttulo1Car"/>
    <w:link w:val="Titulos"/>
    <w:rsid w:val="00D85967"/>
    <w:rPr>
      <w:rFonts w:ascii="Aalto Sans Pro" w:hAnsi="Aalto Sans Pro"/>
      <w:color w:val="003DA6"/>
      <w:kern w:val="20"/>
      <w:sz w:val="28"/>
      <w:lang w:val="es-CO"/>
    </w:rPr>
  </w:style>
  <w:style w:type="paragraph" w:customStyle="1" w:styleId="TtuloPrincipal">
    <w:name w:val="Título Principal"/>
    <w:basedOn w:val="ndice"/>
    <w:link w:val="TtuloPrincipalCar"/>
    <w:autoRedefine/>
    <w:qFormat/>
    <w:rsid w:val="0046173E"/>
  </w:style>
  <w:style w:type="character" w:customStyle="1" w:styleId="TtuloPrincipalCar">
    <w:name w:val="Título Principal Car"/>
    <w:basedOn w:val="ndiceCar"/>
    <w:link w:val="TtuloPrincipal"/>
    <w:rsid w:val="0046173E"/>
    <w:rPr>
      <w:rFonts w:ascii="Aalto Sans Pro Medium It" w:hAnsi="Aalto Sans Pro Medium It"/>
      <w:color w:val="FFFFFF" w:themeColor="background1"/>
      <w:kern w:val="20"/>
      <w:sz w:val="56"/>
      <w:shd w:val="clear" w:color="auto" w:fill="003DA6"/>
    </w:rPr>
  </w:style>
  <w:style w:type="paragraph" w:customStyle="1" w:styleId="Titulo4">
    <w:name w:val="Titulo_4"/>
    <w:basedOn w:val="Titulo3"/>
    <w:link w:val="Titulo4Car"/>
    <w:qFormat/>
    <w:rsid w:val="00CA3655"/>
    <w:pPr>
      <w:numPr>
        <w:ilvl w:val="3"/>
      </w:numPr>
      <w:ind w:left="1327" w:hanging="539"/>
    </w:pPr>
    <w:rPr>
      <w:sz w:val="22"/>
    </w:rPr>
  </w:style>
  <w:style w:type="paragraph" w:customStyle="1" w:styleId="Titulo3">
    <w:name w:val="Titulo_3"/>
    <w:basedOn w:val="Titulo2"/>
    <w:link w:val="Titulo3Car"/>
    <w:qFormat/>
    <w:rsid w:val="00CA3655"/>
    <w:pPr>
      <w:numPr>
        <w:ilvl w:val="2"/>
      </w:numPr>
      <w:ind w:left="1112" w:hanging="539"/>
    </w:pPr>
    <w:rPr>
      <w:sz w:val="24"/>
    </w:rPr>
  </w:style>
  <w:style w:type="character" w:customStyle="1" w:styleId="Titulo4Car">
    <w:name w:val="Titulo_4 Car"/>
    <w:basedOn w:val="TitulodeTablasCar"/>
    <w:link w:val="Titulo4"/>
    <w:rsid w:val="00CA3655"/>
    <w:rPr>
      <w:rFonts w:ascii="Aalto Sans Pro Medium It" w:eastAsiaTheme="majorEastAsia" w:hAnsi="Aalto Sans Pro Medium It" w:cstheme="majorBidi"/>
      <w:caps w:val="0"/>
      <w:color w:val="003DA6"/>
      <w:kern w:val="20"/>
      <w:sz w:val="22"/>
      <w:szCs w:val="32"/>
      <w:lang w:val="es-CO"/>
    </w:rPr>
  </w:style>
  <w:style w:type="character" w:customStyle="1" w:styleId="Titulo3Car">
    <w:name w:val="Titulo_3 Car"/>
    <w:basedOn w:val="TitulodeTablasCar"/>
    <w:link w:val="Titulo3"/>
    <w:rsid w:val="00CA3655"/>
    <w:rPr>
      <w:rFonts w:ascii="Aalto Sans Pro Medium It" w:eastAsiaTheme="majorEastAsia" w:hAnsi="Aalto Sans Pro Medium It" w:cstheme="majorBidi"/>
      <w:caps w:val="0"/>
      <w:color w:val="003DA6"/>
      <w:kern w:val="20"/>
      <w:sz w:val="24"/>
      <w:szCs w:val="32"/>
      <w:lang w:val="es-CO"/>
    </w:rPr>
  </w:style>
  <w:style w:type="character" w:customStyle="1" w:styleId="DescripcinCar">
    <w:name w:val="Descripción Car"/>
    <w:basedOn w:val="Fuentedeprrafopredeter"/>
    <w:link w:val="Descripcin"/>
    <w:uiPriority w:val="35"/>
    <w:rsid w:val="004C5B8B"/>
    <w:rPr>
      <w:rFonts w:ascii="Aalto Sans Pro It" w:eastAsiaTheme="majorEastAsia" w:hAnsi="Aalto Sans Pro It" w:cstheme="majorBidi"/>
      <w:iCs/>
      <w:spacing w:val="15"/>
      <w:kern w:val="20"/>
      <w:sz w:val="16"/>
      <w:szCs w:val="16"/>
      <w:lang w:eastAsia="en-US"/>
    </w:rPr>
  </w:style>
  <w:style w:type="paragraph" w:customStyle="1" w:styleId="PginadeCopyright">
    <w:name w:val="Página de Copyright"/>
    <w:basedOn w:val="Normal"/>
    <w:link w:val="PginadeCopyrightCar"/>
    <w:rsid w:val="00175738"/>
    <w:pPr>
      <w:spacing w:after="0" w:line="240" w:lineRule="auto"/>
    </w:pPr>
    <w:rPr>
      <w:rFonts w:ascii="Aalto Sans Pro It" w:hAnsi="Aalto Sans Pro It"/>
      <w:sz w:val="18"/>
      <w:szCs w:val="18"/>
    </w:rPr>
  </w:style>
  <w:style w:type="paragraph" w:customStyle="1" w:styleId="CuerpodetextoIndice">
    <w:name w:val="Cuerpo de texto Indice"/>
    <w:basedOn w:val="TDC1"/>
    <w:link w:val="CuerpodetextoIndiceCar"/>
    <w:rsid w:val="0036040E"/>
    <w:rPr>
      <w:bCs/>
    </w:rPr>
  </w:style>
  <w:style w:type="character" w:customStyle="1" w:styleId="PginadeCopyrightCar">
    <w:name w:val="Página de Copyright Car"/>
    <w:basedOn w:val="Fuentedeprrafopredeter"/>
    <w:link w:val="PginadeCopyright"/>
    <w:rsid w:val="00175738"/>
    <w:rPr>
      <w:rFonts w:ascii="Aalto Sans Pro It" w:hAnsi="Aalto Sans Pro It"/>
      <w:kern w:val="20"/>
      <w:sz w:val="18"/>
      <w:szCs w:val="18"/>
    </w:rPr>
  </w:style>
  <w:style w:type="character" w:customStyle="1" w:styleId="TDC1Car">
    <w:name w:val="TDC 1 Car"/>
    <w:basedOn w:val="Fuentedeprrafopredeter"/>
    <w:link w:val="TDC1"/>
    <w:uiPriority w:val="39"/>
    <w:rsid w:val="0036040E"/>
    <w:rPr>
      <w:rFonts w:ascii="Aalto Sans Pro" w:hAnsi="Aalto Sans Pro"/>
      <w:kern w:val="20"/>
      <w:sz w:val="22"/>
    </w:rPr>
  </w:style>
  <w:style w:type="character" w:customStyle="1" w:styleId="CuerpodetextoIndiceCar">
    <w:name w:val="Cuerpo de texto Indice Car"/>
    <w:basedOn w:val="TDC1Car"/>
    <w:link w:val="CuerpodetextoIndice"/>
    <w:rsid w:val="0036040E"/>
    <w:rPr>
      <w:rFonts w:ascii="Aalto Sans Pro" w:hAnsi="Aalto Sans Pro"/>
      <w:bCs/>
      <w:kern w:val="20"/>
      <w:sz w:val="22"/>
    </w:rPr>
  </w:style>
  <w:style w:type="paragraph" w:customStyle="1" w:styleId="Contraportada">
    <w:name w:val="Contraportada"/>
    <w:basedOn w:val="PginadeCopyright"/>
    <w:link w:val="ContraportadaCar"/>
    <w:uiPriority w:val="99"/>
    <w:qFormat/>
    <w:rsid w:val="00D7427A"/>
    <w:rPr>
      <w:sz w:val="20"/>
      <w:szCs w:val="20"/>
    </w:rPr>
  </w:style>
  <w:style w:type="character" w:customStyle="1" w:styleId="ContraportadaCar">
    <w:name w:val="Contraportada Car"/>
    <w:basedOn w:val="PginadeCopyrightCar"/>
    <w:link w:val="Contraportada"/>
    <w:uiPriority w:val="99"/>
    <w:rsid w:val="00CA3655"/>
    <w:rPr>
      <w:rFonts w:ascii="Aalto Sans Pro It" w:hAnsi="Aalto Sans Pro It"/>
      <w:kern w:val="20"/>
      <w:sz w:val="18"/>
      <w:szCs w:val="18"/>
    </w:rPr>
  </w:style>
  <w:style w:type="paragraph" w:customStyle="1" w:styleId="TituloCASOPRCTICO">
    <w:name w:val="Titulo CASO PRÁCTICO"/>
    <w:basedOn w:val="Normal"/>
    <w:link w:val="TituloCASOPRCTICOCar"/>
    <w:rsid w:val="007C47C7"/>
    <w:pPr>
      <w:tabs>
        <w:tab w:val="left" w:pos="5542"/>
      </w:tabs>
      <w:spacing w:before="0" w:after="0" w:line="240" w:lineRule="auto"/>
      <w:jc w:val="left"/>
    </w:pPr>
    <w:rPr>
      <w:rFonts w:ascii="Aalto Sans Pro SemiBold It" w:hAnsi="Aalto Sans Pro SemiBold It"/>
      <w:color w:val="FFFFFF" w:themeColor="background1"/>
      <w:sz w:val="86"/>
      <w:szCs w:val="96"/>
    </w:rPr>
  </w:style>
  <w:style w:type="character" w:customStyle="1" w:styleId="TituloCASOPRCTICOCar">
    <w:name w:val="Titulo CASO PRÁCTICO Car"/>
    <w:basedOn w:val="Fuentedeprrafopredeter"/>
    <w:link w:val="TituloCASOPRCTICO"/>
    <w:rsid w:val="007C47C7"/>
    <w:rPr>
      <w:rFonts w:ascii="Aalto Sans Pro SemiBold It" w:hAnsi="Aalto Sans Pro SemiBold It"/>
      <w:color w:val="FFFFFF" w:themeColor="background1"/>
      <w:kern w:val="20"/>
      <w:sz w:val="86"/>
      <w:szCs w:val="96"/>
    </w:rPr>
  </w:style>
  <w:style w:type="paragraph" w:customStyle="1" w:styleId="Vietas2">
    <w:name w:val="Viñetas 2"/>
    <w:basedOn w:val="Prrafodelista"/>
    <w:link w:val="Vietas2Car"/>
    <w:uiPriority w:val="99"/>
    <w:qFormat/>
    <w:rsid w:val="004C5B8B"/>
    <w:pPr>
      <w:numPr>
        <w:numId w:val="11"/>
      </w:numPr>
      <w:spacing w:line="240" w:lineRule="auto"/>
      <w:ind w:left="924" w:hanging="357"/>
      <w:contextualSpacing w:val="0"/>
    </w:pPr>
  </w:style>
  <w:style w:type="paragraph" w:customStyle="1" w:styleId="Cursivadeparrafos">
    <w:name w:val="Cursiva de parrafos"/>
    <w:basedOn w:val="Normal"/>
    <w:link w:val="CursivadeparrafosCar"/>
    <w:uiPriority w:val="99"/>
    <w:rsid w:val="00EA3419"/>
    <w:rPr>
      <w:rFonts w:ascii="Aalto Sans Pro Medium It" w:hAnsi="Aalto Sans Pro Medium It"/>
      <w:color w:val="003DA5"/>
      <w:szCs w:val="24"/>
    </w:rPr>
  </w:style>
  <w:style w:type="paragraph" w:customStyle="1" w:styleId="PiedeTabla">
    <w:name w:val="Pie de Tabla"/>
    <w:basedOn w:val="PiedeImagen"/>
    <w:link w:val="PiedeTablaCar"/>
    <w:rsid w:val="00EC5C5E"/>
    <w:pPr>
      <w:spacing w:after="0"/>
    </w:pPr>
    <w:rPr>
      <w:color w:val="003DA5"/>
      <w:sz w:val="18"/>
    </w:rPr>
  </w:style>
  <w:style w:type="paragraph" w:customStyle="1" w:styleId="TitulodePrctico">
    <w:name w:val="Titulo de Práctico"/>
    <w:basedOn w:val="TituloCASOPRCTICO"/>
    <w:link w:val="TitulodePrcticoCar"/>
    <w:rsid w:val="007C47C7"/>
    <w:rPr>
      <w:rFonts w:ascii="Aalto Sans Pro" w:hAnsi="Aalto Sans Pro"/>
      <w:b/>
      <w:sz w:val="96"/>
    </w:rPr>
  </w:style>
  <w:style w:type="character" w:customStyle="1" w:styleId="PiedeTablaCar">
    <w:name w:val="Pie de Tabla Car"/>
    <w:basedOn w:val="PiedeImagenCar"/>
    <w:link w:val="PiedeTabla"/>
    <w:rsid w:val="00EC5C5E"/>
    <w:rPr>
      <w:rFonts w:ascii="Aalto Sans Pro It" w:eastAsiaTheme="majorEastAsia" w:hAnsi="Aalto Sans Pro It" w:cstheme="majorBidi"/>
      <w:iCs/>
      <w:caps w:val="0"/>
      <w:color w:val="003DA5"/>
      <w:spacing w:val="15"/>
      <w:kern w:val="20"/>
      <w:sz w:val="18"/>
      <w:szCs w:val="16"/>
      <w:lang w:eastAsia="en-US"/>
    </w:rPr>
  </w:style>
  <w:style w:type="paragraph" w:customStyle="1" w:styleId="TituloObligatorio">
    <w:name w:val="Titulo Obligatorio"/>
    <w:basedOn w:val="TituloCASOPRCTICO"/>
    <w:link w:val="TituloObligatorioCar"/>
    <w:rsid w:val="007C47C7"/>
    <w:pPr>
      <w:spacing w:line="20" w:lineRule="atLeast"/>
    </w:pPr>
    <w:rPr>
      <w:rFonts w:ascii="Aalto Sans Pro It" w:hAnsi="Aalto Sans Pro It"/>
      <w:sz w:val="56"/>
      <w:szCs w:val="56"/>
    </w:rPr>
  </w:style>
  <w:style w:type="character" w:customStyle="1" w:styleId="TitulodePrcticoCar">
    <w:name w:val="Titulo de Práctico Car"/>
    <w:basedOn w:val="TituloCASOPRCTICOCar"/>
    <w:link w:val="TitulodePrctico"/>
    <w:rsid w:val="007C47C7"/>
    <w:rPr>
      <w:rFonts w:ascii="Aalto Sans Pro" w:hAnsi="Aalto Sans Pro"/>
      <w:b/>
      <w:color w:val="FFFFFF" w:themeColor="background1"/>
      <w:kern w:val="20"/>
      <w:sz w:val="96"/>
      <w:szCs w:val="96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EA3419"/>
    <w:rPr>
      <w:rFonts w:ascii="Aalto Sans Pro" w:hAnsi="Aalto Sans Pro"/>
      <w:kern w:val="20"/>
      <w:sz w:val="24"/>
    </w:rPr>
  </w:style>
  <w:style w:type="character" w:customStyle="1" w:styleId="TituloObligatorioCar">
    <w:name w:val="Titulo Obligatorio Car"/>
    <w:basedOn w:val="TituloCASOPRCTICOCar"/>
    <w:link w:val="TituloObligatorio"/>
    <w:rsid w:val="007C47C7"/>
    <w:rPr>
      <w:rFonts w:ascii="Aalto Sans Pro It" w:hAnsi="Aalto Sans Pro It"/>
      <w:color w:val="FFFFFF" w:themeColor="background1"/>
      <w:kern w:val="20"/>
      <w:sz w:val="56"/>
      <w:szCs w:val="56"/>
    </w:rPr>
  </w:style>
  <w:style w:type="character" w:customStyle="1" w:styleId="Vietas2Car">
    <w:name w:val="Viñetas 2 Car"/>
    <w:basedOn w:val="PrrafodelistaCar"/>
    <w:link w:val="Vietas2"/>
    <w:uiPriority w:val="99"/>
    <w:rsid w:val="00CA3655"/>
    <w:rPr>
      <w:rFonts w:ascii="Aalto Sans Pro" w:hAnsi="Aalto Sans Pro"/>
      <w:kern w:val="20"/>
      <w:sz w:val="24"/>
      <w:lang w:val="es-CO"/>
    </w:rPr>
  </w:style>
  <w:style w:type="character" w:customStyle="1" w:styleId="CursivadeparrafosCar">
    <w:name w:val="Cursiva de parrafos Car"/>
    <w:basedOn w:val="Ttulo2Car"/>
    <w:link w:val="Cursivadeparrafos"/>
    <w:uiPriority w:val="99"/>
    <w:rsid w:val="004838FE"/>
    <w:rPr>
      <w:rFonts w:ascii="Aalto Sans Pro Medium It" w:hAnsi="Aalto Sans Pro Medium It"/>
      <w:color w:val="003DA5"/>
      <w:kern w:val="20"/>
      <w:sz w:val="24"/>
      <w:szCs w:val="24"/>
      <w:lang w:val="es-CO"/>
    </w:rPr>
  </w:style>
  <w:style w:type="table" w:customStyle="1" w:styleId="TableNormal1">
    <w:name w:val="Table Normal1"/>
    <w:rsid w:val="00874036"/>
    <w:pPr>
      <w:pBdr>
        <w:top w:val="nil"/>
        <w:left w:val="nil"/>
        <w:bottom w:val="nil"/>
        <w:right w:val="nil"/>
        <w:between w:val="nil"/>
        <w:bar w:val="nil"/>
      </w:pBdr>
      <w:spacing w:before="0" w:after="0" w:line="240" w:lineRule="auto"/>
    </w:pPr>
    <w:rPr>
      <w:rFonts w:ascii="Times New Roman" w:eastAsia="Arial Unicode MS" w:hAnsi="Times New Roman" w:cs="Times New Roman"/>
      <w:color w:val="auto"/>
      <w:bdr w:val="nil"/>
      <w:lang w:val="es-ES_tradnl" w:eastAsia="es-ES_tradn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ulostabla">
    <w:name w:val="Titulos tabla"/>
    <w:basedOn w:val="Textodelatabla"/>
    <w:link w:val="TitulostablaCar"/>
    <w:rsid w:val="0087403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Aalto Sans Pro Medium It" w:eastAsia="Arial Unicode MS" w:hAnsi="Aalto Sans Pro Medium It" w:cs="Times New Roman"/>
      <w:color w:val="FFFFFF" w:themeColor="background1"/>
      <w:bdr w:val="nil"/>
      <w:lang w:val="es-ES_tradnl" w:eastAsia="es-ES_tradnl"/>
    </w:rPr>
  </w:style>
  <w:style w:type="character" w:customStyle="1" w:styleId="TextodelatablaCar">
    <w:name w:val="Texto de la tabla Car"/>
    <w:basedOn w:val="Fuentedeprrafopredeter"/>
    <w:link w:val="Textodelatabla"/>
    <w:uiPriority w:val="9"/>
    <w:rsid w:val="00263F8A"/>
    <w:rPr>
      <w:rFonts w:ascii="Aalto Sans Pro It" w:eastAsiaTheme="majorEastAsia" w:hAnsi="Aalto Sans Pro It" w:cstheme="majorBidi"/>
      <w:iCs/>
      <w:spacing w:val="15"/>
      <w:kern w:val="20"/>
      <w:sz w:val="22"/>
      <w:szCs w:val="22"/>
      <w:lang w:eastAsia="en-US"/>
    </w:rPr>
  </w:style>
  <w:style w:type="character" w:customStyle="1" w:styleId="TitulostablaCar">
    <w:name w:val="Titulos tabla Car"/>
    <w:basedOn w:val="TextodelatablaCar"/>
    <w:link w:val="Titulostabla"/>
    <w:rsid w:val="00874036"/>
    <w:rPr>
      <w:rFonts w:ascii="Aalto Sans Pro Medium It" w:eastAsia="Arial Unicode MS" w:hAnsi="Aalto Sans Pro Medium It" w:cs="Times New Roman"/>
      <w:iCs/>
      <w:color w:val="FFFFFF" w:themeColor="background1"/>
      <w:spacing w:val="15"/>
      <w:kern w:val="20"/>
      <w:sz w:val="22"/>
      <w:szCs w:val="22"/>
      <w:bdr w:val="nil"/>
      <w:lang w:val="es-ES_tradnl" w:eastAsia="es-ES_tradnl"/>
    </w:rPr>
  </w:style>
  <w:style w:type="paragraph" w:customStyle="1" w:styleId="Listaconvietas20">
    <w:name w:val="Lista con viñetas_2"/>
    <w:basedOn w:val="Listaconvietas"/>
    <w:uiPriority w:val="2"/>
    <w:qFormat/>
    <w:rsid w:val="00CA3655"/>
    <w:pPr>
      <w:numPr>
        <w:ilvl w:val="1"/>
      </w:numPr>
      <w:ind w:left="1191" w:hanging="341"/>
    </w:pPr>
  </w:style>
  <w:style w:type="paragraph" w:customStyle="1" w:styleId="Listaconvietas30">
    <w:name w:val="Lista con viñetas_3"/>
    <w:basedOn w:val="Listaconvietas"/>
    <w:uiPriority w:val="2"/>
    <w:qFormat/>
    <w:rsid w:val="00CA3655"/>
    <w:pPr>
      <w:numPr>
        <w:ilvl w:val="2"/>
      </w:numPr>
      <w:ind w:left="1531" w:hanging="341"/>
    </w:pPr>
  </w:style>
  <w:style w:type="paragraph" w:customStyle="1" w:styleId="Listaconletras">
    <w:name w:val="Lista con letras"/>
    <w:basedOn w:val="Prrafodelista"/>
    <w:link w:val="ListaconletrasCar"/>
    <w:uiPriority w:val="2"/>
    <w:qFormat/>
    <w:rsid w:val="007A51C5"/>
    <w:pPr>
      <w:numPr>
        <w:numId w:val="13"/>
      </w:numPr>
      <w:contextualSpacing w:val="0"/>
    </w:pPr>
  </w:style>
  <w:style w:type="character" w:customStyle="1" w:styleId="ListaconletrasCar">
    <w:name w:val="Lista con letras Car"/>
    <w:basedOn w:val="PrrafodelistaCar"/>
    <w:link w:val="Listaconletras"/>
    <w:uiPriority w:val="2"/>
    <w:rsid w:val="00B27D8C"/>
    <w:rPr>
      <w:rFonts w:ascii="Aalto Sans Pro" w:hAnsi="Aalto Sans Pro"/>
      <w:kern w:val="20"/>
      <w:sz w:val="24"/>
      <w:lang w:val="es-CO"/>
    </w:rPr>
  </w:style>
  <w:style w:type="paragraph" w:customStyle="1" w:styleId="Imagen">
    <w:name w:val="Imagen"/>
    <w:basedOn w:val="Normal"/>
    <w:link w:val="ImagenCar"/>
    <w:qFormat/>
    <w:rsid w:val="00541CF8"/>
    <w:pPr>
      <w:spacing w:before="0" w:after="0" w:line="240" w:lineRule="auto"/>
      <w:jc w:val="center"/>
    </w:pPr>
  </w:style>
  <w:style w:type="character" w:customStyle="1" w:styleId="ImagenCar">
    <w:name w:val="Imagen Car"/>
    <w:basedOn w:val="Fuentedeprrafopredeter"/>
    <w:link w:val="Imagen"/>
    <w:rsid w:val="00541CF8"/>
    <w:rPr>
      <w:rFonts w:ascii="Aalto Sans Pro" w:hAnsi="Aalto Sans Pro"/>
      <w:kern w:val="20"/>
      <w:sz w:val="24"/>
    </w:rPr>
  </w:style>
  <w:style w:type="paragraph" w:customStyle="1" w:styleId="ListaNumContAd">
    <w:name w:val="Lista Num Cont Ad"/>
    <w:basedOn w:val="Listaconnmeros"/>
    <w:uiPriority w:val="99"/>
    <w:semiHidden/>
    <w:rsid w:val="00263F8A"/>
    <w:pPr>
      <w:numPr>
        <w:numId w:val="0"/>
      </w:numPr>
      <w:spacing w:before="120" w:after="120"/>
      <w:ind w:left="360" w:hanging="3"/>
    </w:pPr>
    <w:rPr>
      <w:rFonts w:ascii="Aalto Sans Pro It" w:hAnsi="Aalto Sans Pro It"/>
      <w:iCs/>
      <w:color w:val="003DA5"/>
      <w:sz w:val="20"/>
      <w:szCs w:val="22"/>
    </w:rPr>
  </w:style>
  <w:style w:type="paragraph" w:customStyle="1" w:styleId="Encabezadotabla">
    <w:name w:val="Encabezado tabla"/>
    <w:basedOn w:val="PiedeImagen"/>
    <w:link w:val="EncabezadotablaCar"/>
    <w:qFormat/>
    <w:rsid w:val="00263F8A"/>
    <w:pPr>
      <w:spacing w:before="0" w:after="0" w:line="240" w:lineRule="auto"/>
      <w:ind w:left="0"/>
    </w:pPr>
    <w:rPr>
      <w:rFonts w:ascii="Aalto Sans Pro" w:hAnsi="Aalto Sans Pro"/>
      <w:b/>
      <w:color w:val="FFFFFF" w:themeColor="background1"/>
      <w:sz w:val="24"/>
    </w:rPr>
  </w:style>
  <w:style w:type="character" w:customStyle="1" w:styleId="EncabezadotablaCar">
    <w:name w:val="Encabezado tabla Car"/>
    <w:basedOn w:val="PiedeImagenCar"/>
    <w:link w:val="Encabezadotabla"/>
    <w:rsid w:val="00263F8A"/>
    <w:rPr>
      <w:rFonts w:ascii="Aalto Sans Pro" w:eastAsiaTheme="majorEastAsia" w:hAnsi="Aalto Sans Pro" w:cstheme="majorBidi"/>
      <w:b/>
      <w:iCs/>
      <w:caps w:val="0"/>
      <w:color w:val="FFFFFF" w:themeColor="background1"/>
      <w:spacing w:val="15"/>
      <w:kern w:val="20"/>
      <w:sz w:val="24"/>
      <w:szCs w:val="16"/>
      <w:lang w:eastAsia="en-US"/>
    </w:rPr>
  </w:style>
  <w:style w:type="paragraph" w:customStyle="1" w:styleId="Textomatriz">
    <w:name w:val="Texto matriz"/>
    <w:basedOn w:val="Normal"/>
    <w:link w:val="TextomatrizCar"/>
    <w:rsid w:val="00437A03"/>
    <w:pPr>
      <w:pBdr>
        <w:top w:val="nil"/>
        <w:left w:val="nil"/>
        <w:bottom w:val="nil"/>
        <w:right w:val="nil"/>
        <w:between w:val="nil"/>
        <w:bar w:val="nil"/>
      </w:pBdr>
      <w:spacing w:before="0" w:after="0" w:line="240" w:lineRule="auto"/>
      <w:jc w:val="left"/>
    </w:pPr>
    <w:rPr>
      <w:rFonts w:eastAsia="Arial Unicode MS" w:cs="Times New Roman"/>
      <w:color w:val="595959"/>
      <w:bdr w:val="nil"/>
      <w:lang w:val="es-ES_tradnl" w:eastAsia="es-ES_tradnl"/>
    </w:rPr>
  </w:style>
  <w:style w:type="character" w:customStyle="1" w:styleId="TextomatrizCar">
    <w:name w:val="Texto matriz Car"/>
    <w:basedOn w:val="Fuentedeprrafopredeter"/>
    <w:link w:val="Textomatriz"/>
    <w:rsid w:val="00437A03"/>
    <w:rPr>
      <w:rFonts w:ascii="Aalto Sans Pro" w:eastAsia="Arial Unicode MS" w:hAnsi="Aalto Sans Pro" w:cs="Times New Roman"/>
      <w:color w:val="595959"/>
      <w:kern w:val="20"/>
      <w:sz w:val="24"/>
      <w:bdr w:val="nil"/>
      <w:lang w:val="es-ES_tradnl" w:eastAsia="es-ES_tradnl"/>
    </w:rPr>
  </w:style>
  <w:style w:type="table" w:customStyle="1" w:styleId="Estilo1">
    <w:name w:val="Estilo1"/>
    <w:basedOn w:val="Tabladelista4"/>
    <w:uiPriority w:val="99"/>
    <w:rsid w:val="004838FE"/>
    <w:pPr>
      <w:spacing w:before="0"/>
      <w:jc w:val="center"/>
    </w:pPr>
    <w:rPr>
      <w:rFonts w:ascii="Aalto Sans Pro" w:hAnsi="Aalto Sans Pro"/>
      <w:color w:val="auto"/>
      <w:sz w:val="24"/>
      <w:lang w:val="es-CO" w:eastAsia="es-CO"/>
    </w:rPr>
    <w:tblPr>
      <w:tblBorders>
        <w:top w:val="single" w:sz="4" w:space="0" w:color="003DA5"/>
        <w:left w:val="single" w:sz="4" w:space="0" w:color="003DA5"/>
        <w:bottom w:val="single" w:sz="4" w:space="0" w:color="003DA5"/>
        <w:right w:val="single" w:sz="4" w:space="0" w:color="003DA5"/>
        <w:insideH w:val="single" w:sz="4" w:space="0" w:color="003DA5"/>
        <w:insideV w:val="single" w:sz="4" w:space="0" w:color="003DA5"/>
      </w:tblBorders>
      <w:tblCellMar>
        <w:top w:w="57" w:type="dxa"/>
        <w:bottom w:w="57" w:type="dxa"/>
      </w:tblCellMar>
    </w:tblPr>
    <w:tcPr>
      <w:shd w:val="clear" w:color="auto" w:fill="auto"/>
      <w:vAlign w:val="center"/>
    </w:tcPr>
    <w:tblStylePr w:type="firstRow">
      <w:rPr>
        <w:rFonts w:ascii="Aalto Sans Pro Medium It" w:hAnsi="Aalto Sans Pro Medium It"/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FFFFF" w:themeColor="background1"/>
          <w:insideV w:val="single" w:sz="4" w:space="0" w:color="FFFFFF" w:themeColor="background1"/>
          <w:tl2br w:val="nil"/>
          <w:tr2bl w:val="nil"/>
        </w:tcBorders>
        <w:shd w:val="clear" w:color="auto" w:fill="003DA6"/>
      </w:tcPr>
    </w:tblStylePr>
    <w:tblStylePr w:type="lastRow">
      <w:rPr>
        <w:b/>
        <w:bCs/>
      </w:rPr>
      <w:tblPr/>
      <w:tcPr>
        <w:tcBorders>
          <w:top w:val="single" w:sz="4" w:space="0" w:color="003DA5"/>
          <w:left w:val="single" w:sz="4" w:space="0" w:color="003DA5"/>
          <w:bottom w:val="single" w:sz="4" w:space="0" w:color="003DA5"/>
          <w:right w:val="single" w:sz="4" w:space="0" w:color="003DA5"/>
          <w:insideH w:val="single" w:sz="4" w:space="0" w:color="003DA5"/>
          <w:insideV w:val="single" w:sz="4" w:space="0" w:color="003DA5"/>
        </w:tcBorders>
        <w:shd w:val="clear" w:color="auto" w:fill="F2F2F2"/>
      </w:tcPr>
    </w:tblStylePr>
    <w:tblStylePr w:type="firstCol">
      <w:rPr>
        <w:b w:val="0"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2F2F2"/>
      </w:tcPr>
    </w:tblStylePr>
  </w:style>
  <w:style w:type="table" w:styleId="Tabladelista4">
    <w:name w:val="List Table 4"/>
    <w:basedOn w:val="Tablanormal"/>
    <w:uiPriority w:val="49"/>
    <w:rsid w:val="00304DE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VietaContAdic">
    <w:name w:val="Viñeta Cont Adic"/>
    <w:basedOn w:val="Normal"/>
    <w:uiPriority w:val="99"/>
    <w:semiHidden/>
    <w:qFormat/>
    <w:rsid w:val="004838FE"/>
    <w:pPr>
      <w:numPr>
        <w:numId w:val="14"/>
      </w:numPr>
      <w:spacing w:before="120" w:after="120" w:line="240" w:lineRule="auto"/>
      <w:ind w:right="142"/>
    </w:pPr>
    <w:rPr>
      <w:rFonts w:ascii="Aalto Sans Pro It" w:hAnsi="Aalto Sans Pro It"/>
      <w:iCs/>
      <w:color w:val="003DA5"/>
      <w:sz w:val="20"/>
      <w:szCs w:val="22"/>
    </w:rPr>
  </w:style>
  <w:style w:type="table" w:customStyle="1" w:styleId="TablaEADIC">
    <w:name w:val="Tabla EADIC"/>
    <w:basedOn w:val="Tablanormal"/>
    <w:uiPriority w:val="99"/>
    <w:rsid w:val="004838FE"/>
    <w:pPr>
      <w:spacing w:before="0" w:after="0" w:line="240" w:lineRule="auto"/>
      <w:jc w:val="center"/>
    </w:pPr>
    <w:rPr>
      <w:rFonts w:ascii="Aalto Sans Pro It" w:hAnsi="Aalto Sans Pro It"/>
      <w:sz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57" w:type="dxa"/>
        <w:bottom w:w="57" w:type="dxa"/>
      </w:tblCellMar>
    </w:tblPr>
    <w:trPr>
      <w:cantSplit/>
    </w:trPr>
    <w:tcPr>
      <w:vAlign w:val="center"/>
    </w:tcPr>
    <w:tblStylePr w:type="firstRow">
      <w:rPr>
        <w:rFonts w:ascii="Aalto Sans Pro" w:hAnsi="Aalto Sans Pro"/>
        <w:b/>
        <w:color w:val="FFFFFF" w:themeColor="background1"/>
        <w:sz w:val="24"/>
      </w:rPr>
      <w:tblPr/>
      <w:trPr>
        <w:cantSplit w:val="0"/>
        <w:tblHeader/>
      </w:trPr>
      <w:tcPr>
        <w:tcBorders>
          <w:bottom w:val="nil"/>
        </w:tcBorders>
        <w:shd w:val="clear" w:color="auto" w:fill="5A92C2"/>
      </w:tcPr>
    </w:tblStylePr>
    <w:tblStylePr w:type="firstCol">
      <w:rPr>
        <w:color w:val="FFFFFF" w:themeColor="background1"/>
      </w:rPr>
      <w:tblPr/>
      <w:tcPr>
        <w:shd w:val="clear" w:color="auto" w:fill="73A0CD"/>
      </w:tcPr>
    </w:tblStylePr>
    <w:tblStylePr w:type="band1Horz">
      <w:tblPr/>
      <w:tcPr>
        <w:shd w:val="clear" w:color="auto" w:fill="D8D8D8"/>
      </w:tcPr>
    </w:tblStylePr>
    <w:tblStylePr w:type="band2Horz">
      <w:tblPr/>
      <w:tcPr>
        <w:shd w:val="clear" w:color="auto" w:fill="ECECEC"/>
      </w:tcPr>
    </w:tblStylePr>
  </w:style>
  <w:style w:type="table" w:customStyle="1" w:styleId="TablaEADICImg">
    <w:name w:val="Tabla EADIC Img"/>
    <w:basedOn w:val="Tablanormal"/>
    <w:uiPriority w:val="99"/>
    <w:rsid w:val="004838FE"/>
    <w:pPr>
      <w:spacing w:before="0" w:after="0" w:line="240" w:lineRule="auto"/>
    </w:pPr>
    <w:tblPr>
      <w:tblBorders>
        <w:top w:val="single" w:sz="4" w:space="0" w:color="5A92C2"/>
        <w:left w:val="single" w:sz="4" w:space="0" w:color="5A92C2"/>
        <w:bottom w:val="single" w:sz="4" w:space="0" w:color="5A92C2"/>
        <w:right w:val="single" w:sz="4" w:space="0" w:color="5A92C2"/>
        <w:insideH w:val="single" w:sz="4" w:space="0" w:color="5A92C2"/>
        <w:insideV w:val="single" w:sz="4" w:space="0" w:color="5A92C2"/>
      </w:tblBorders>
    </w:tblPr>
    <w:trPr>
      <w:cantSplit/>
    </w:trPr>
    <w:tcPr>
      <w:vAlign w:val="center"/>
    </w:tcPr>
    <w:tblStylePr w:type="firstRow">
      <w:rPr>
        <w:rFonts w:ascii="Aalto Sans Pro" w:hAnsi="Aalto Sans Pro"/>
        <w:b/>
        <w:color w:val="FFFFFF" w:themeColor="background1"/>
        <w:sz w:val="24"/>
      </w:rPr>
      <w:tblPr/>
      <w:trPr>
        <w:cantSplit/>
        <w:tblHeader/>
      </w:trPr>
      <w:tcPr>
        <w:tcBorders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73A0CD"/>
      </w:tcPr>
    </w:tblStylePr>
  </w:style>
  <w:style w:type="paragraph" w:customStyle="1" w:styleId="Lneadecdigo">
    <w:name w:val="Línea de código"/>
    <w:basedOn w:val="Normal"/>
    <w:link w:val="LneadecdigoCar"/>
    <w:uiPriority w:val="2"/>
    <w:qFormat/>
    <w:rsid w:val="00CA3655"/>
    <w:pPr>
      <w:pBdr>
        <w:top w:val="single" w:sz="8" w:space="5" w:color="AEBDCC"/>
        <w:left w:val="single" w:sz="8" w:space="5" w:color="AEBDCC"/>
        <w:bottom w:val="single" w:sz="8" w:space="5" w:color="AEBDCC"/>
        <w:right w:val="single" w:sz="8" w:space="5" w:color="AEBDCC"/>
      </w:pBdr>
      <w:shd w:val="clear" w:color="auto" w:fill="F3F5F7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</w:tabs>
      <w:wordWrap w:val="0"/>
      <w:spacing w:before="0" w:after="360" w:line="420" w:lineRule="auto"/>
      <w:ind w:left="142" w:right="142"/>
      <w:contextualSpacing/>
      <w:jc w:val="left"/>
    </w:pPr>
    <w:rPr>
      <w:rFonts w:ascii="Courier" w:eastAsia="Times New Roman" w:hAnsi="Courier" w:cs="Courier New"/>
      <w:color w:val="333333"/>
      <w:kern w:val="0"/>
      <w:sz w:val="18"/>
      <w:szCs w:val="18"/>
      <w:lang w:eastAsia="en-US"/>
    </w:rPr>
  </w:style>
  <w:style w:type="character" w:customStyle="1" w:styleId="LneadecdigoCar">
    <w:name w:val="Línea de código Car"/>
    <w:basedOn w:val="Fuentedeprrafopredeter"/>
    <w:link w:val="Lneadecdigo"/>
    <w:uiPriority w:val="2"/>
    <w:rsid w:val="00CA3655"/>
    <w:rPr>
      <w:rFonts w:ascii="Courier" w:eastAsia="Times New Roman" w:hAnsi="Courier" w:cs="Courier New"/>
      <w:color w:val="333333"/>
      <w:sz w:val="18"/>
      <w:szCs w:val="18"/>
      <w:shd w:val="clear" w:color="auto" w:fill="F3F5F7"/>
      <w:lang w:eastAsia="en-US"/>
    </w:rPr>
  </w:style>
  <w:style w:type="paragraph" w:customStyle="1" w:styleId="EncabezadoMatrizCalif">
    <w:name w:val="Encabezado Matriz Calif"/>
    <w:basedOn w:val="Titulostabla"/>
    <w:qFormat/>
    <w:rsid w:val="00856B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9827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02632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149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16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279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2556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36105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906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96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85846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3253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363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4240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5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jp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Templates\3082\TimelessReport.dotx" TargetMode="External"/></Relationship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097B55-07F4-482B-9EEE-BAC94948CA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C3AF37FF-C157-4675-866A-2C3F42653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TimelessReport.dotx</Template>
  <TotalTime>1316</TotalTime>
  <Pages>12</Pages>
  <Words>655</Words>
  <Characters>3605</Characters>
  <Application>Microsoft Office Word</Application>
  <DocSecurity>0</DocSecurity>
  <Lines>30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Encabezados</vt:lpstr>
      </vt:variant>
      <vt:variant>
        <vt:i4>20</vt:i4>
      </vt:variant>
    </vt:vector>
  </HeadingPairs>
  <TitlesOfParts>
    <vt:vector size="21" baseType="lpstr">
      <vt:lpstr/>
      <vt:lpstr>Para nuestros accionistas</vt:lpstr>
      <vt:lpstr>    Elementos estratégicos destacados</vt:lpstr>
      <vt:lpstr>    Elementos financieros destacados</vt:lpstr>
      <vt:lpstr>    Aspectos operativos destacados</vt:lpstr>
      <vt:lpstr>    Perspectivas</vt:lpstr>
      <vt:lpstr>Resumen financiero</vt:lpstr>
      <vt:lpstr>Informes financieros</vt:lpstr>
      <vt:lpstr>    Informe de posición financiera</vt:lpstr>
      <vt:lpstr>    Informe de ingresos globales (beneficios y pérdidas)</vt:lpstr>
      <vt:lpstr>    Informe de cambios en participaciones</vt:lpstr>
      <vt:lpstr>    Informe de flujos de efectivo</vt:lpstr>
      <vt:lpstr>Notas de informes financieros</vt:lpstr>
      <vt:lpstr>    Cuentas</vt:lpstr>
      <vt:lpstr>    Deuda</vt:lpstr>
      <vt:lpstr>    Continuidad de la explotación</vt:lpstr>
      <vt:lpstr>    Pasivo contingente</vt:lpstr>
      <vt:lpstr>    Conclusiones</vt:lpstr>
      <vt:lpstr>Informe de auditor independiente</vt:lpstr>
      <vt:lpstr>Información de contacto</vt:lpstr>
      <vt:lpstr>Información de la compañía</vt:lpstr>
    </vt:vector>
  </TitlesOfParts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Yuly Arias</dc:creator>
  <cp:keywords/>
  <cp:lastModifiedBy>Usuario</cp:lastModifiedBy>
  <cp:revision>58</cp:revision>
  <cp:lastPrinted>2025-05-27T17:05:00Z</cp:lastPrinted>
  <dcterms:created xsi:type="dcterms:W3CDTF">2025-06-03T21:19:00Z</dcterms:created>
  <dcterms:modified xsi:type="dcterms:W3CDTF">2025-06-26T22:30:00Z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